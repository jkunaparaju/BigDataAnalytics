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42411" w14:textId="08A18A57" w:rsidR="00032D8B" w:rsidRPr="00032D8B" w:rsidRDefault="004E7B0C" w:rsidP="00032D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 w:rsidRPr="00032D8B">
        <w:rPr>
          <w:rFonts w:ascii="Helvetica" w:hAnsi="Helvetica" w:cs="Helvetica"/>
          <w:b/>
          <w:sz w:val="28"/>
          <w:szCs w:val="28"/>
        </w:rPr>
        <w:t>Abstract:</w:t>
      </w:r>
    </w:p>
    <w:p w14:paraId="1B3E8628" w14:textId="717A78FB" w:rsidR="004E7B0C" w:rsidRDefault="00032D8B" w:rsidP="00032D8B">
      <w:pPr>
        <w:ind w:firstLine="360"/>
        <w:rPr>
          <w:rFonts w:ascii="Helvetica" w:hAnsi="Helvetica" w:cs="Helvetica"/>
        </w:rPr>
      </w:pPr>
      <w:r w:rsidRPr="00032D8B">
        <w:rPr>
          <w:rFonts w:ascii="Times" w:hAnsi="Times" w:cs="Times"/>
          <w:b/>
          <w:sz w:val="26"/>
          <w:szCs w:val="26"/>
        </w:rPr>
        <w:t>Resilient Distributed Datasets</w:t>
      </w:r>
      <w:r w:rsidR="004E7B0C">
        <w:rPr>
          <w:rFonts w:ascii="Helvetica" w:hAnsi="Helvetica" w:cs="Helvetica"/>
        </w:rPr>
        <w:t xml:space="preserve">- </w:t>
      </w:r>
      <w:r>
        <w:rPr>
          <w:rFonts w:ascii="Helvetica" w:hAnsi="Helvetica" w:cs="Helvetica"/>
        </w:rPr>
        <w:t xml:space="preserve">a </w:t>
      </w:r>
      <w:r w:rsidR="004E7B0C">
        <w:rPr>
          <w:rFonts w:ascii="Helvetica" w:hAnsi="Helvetica" w:cs="Helvetica"/>
        </w:rPr>
        <w:t>distributed memory abstraction that lets programmers perform in memory computations on large clusters</w:t>
      </w:r>
      <w:r>
        <w:rPr>
          <w:rFonts w:ascii="Helvetica" w:hAnsi="Helvetica" w:cs="Helvetica"/>
        </w:rPr>
        <w:t xml:space="preserve">, </w:t>
      </w:r>
      <w:r w:rsidR="004E7B0C">
        <w:rPr>
          <w:rFonts w:ascii="Helvetica" w:hAnsi="Helvetica" w:cs="Helvetica"/>
        </w:rPr>
        <w:t xml:space="preserve">very efficiently in fault tolerant manner </w:t>
      </w:r>
    </w:p>
    <w:p w14:paraId="48AD66E6" w14:textId="77777777" w:rsidR="004E7B0C" w:rsidRDefault="004E7B0C" w:rsidP="004E7B0C">
      <w:pPr>
        <w:rPr>
          <w:rFonts w:ascii="Helvetica" w:hAnsi="Helvetica" w:cs="Helvetica"/>
        </w:rPr>
      </w:pPr>
    </w:p>
    <w:p w14:paraId="1C73BD70" w14:textId="1F3721CB" w:rsidR="00DF12C4" w:rsidRPr="00032D8B" w:rsidRDefault="00DF12C4" w:rsidP="00DF12C4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 w:rsidRPr="00032D8B">
        <w:rPr>
          <w:rFonts w:ascii="Helvetica" w:hAnsi="Helvetica" w:cs="Helvetica"/>
          <w:b/>
          <w:sz w:val="28"/>
          <w:szCs w:val="28"/>
        </w:rPr>
        <w:t>Introduction</w:t>
      </w:r>
    </w:p>
    <w:p w14:paraId="7F00AC4C" w14:textId="77777777" w:rsidR="00DF12C4" w:rsidRDefault="00DF12C4" w:rsidP="00B35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B35B4B">
        <w:rPr>
          <w:rFonts w:ascii="Helvetica" w:hAnsi="Helvetica" w:cs="Helvetica"/>
        </w:rPr>
        <w:t xml:space="preserve">Spark is cluster computing framework designed to handle large datasets. Spark makes unique in this type computing because its design to cover wide range of </w:t>
      </w:r>
      <w:r w:rsidR="00BD7319">
        <w:rPr>
          <w:rFonts w:ascii="Helvetica" w:hAnsi="Helvetica" w:cs="Helvetica"/>
        </w:rPr>
        <w:t>workloads in</w:t>
      </w:r>
      <w:r w:rsidR="00B35B4B">
        <w:rPr>
          <w:rFonts w:ascii="Helvetica" w:hAnsi="Helvetica" w:cs="Helvetica"/>
        </w:rPr>
        <w:t xml:space="preserve"> one place. It reduces burden of maintaining different tools</w:t>
      </w:r>
      <w:r w:rsidR="009915FB">
        <w:rPr>
          <w:rFonts w:ascii="Helvetica" w:hAnsi="Helvetica" w:cs="Helvetica"/>
        </w:rPr>
        <w:t xml:space="preserve"> (Like</w:t>
      </w:r>
      <w:r w:rsidR="00323718">
        <w:rPr>
          <w:rFonts w:ascii="Helvetica" w:hAnsi="Helvetica" w:cs="Helvetica"/>
        </w:rPr>
        <w:t xml:space="preserve"> i</w:t>
      </w:r>
      <w:r w:rsidR="009915FB">
        <w:rPr>
          <w:rFonts w:ascii="Helvetica" w:hAnsi="Helvetica" w:cs="Helvetica"/>
        </w:rPr>
        <w:t>n Hadoop systems)</w:t>
      </w:r>
      <w:r w:rsidR="00B35B4B">
        <w:rPr>
          <w:rFonts w:ascii="Helvetica" w:hAnsi="Helvetica" w:cs="Helvetica"/>
        </w:rPr>
        <w:t xml:space="preserve">. </w:t>
      </w:r>
      <w:r w:rsidR="009915FB">
        <w:rPr>
          <w:rFonts w:ascii="Helvetica" w:hAnsi="Helvetica" w:cs="Helvetica"/>
        </w:rPr>
        <w:t>Spark can run on</w:t>
      </w:r>
      <w:r w:rsidR="00B35B4B">
        <w:rPr>
          <w:rFonts w:ascii="Helvetica" w:hAnsi="Helvetica" w:cs="Helvetica"/>
        </w:rPr>
        <w:t xml:space="preserve"> clusters and access </w:t>
      </w:r>
      <w:r w:rsidR="009915FB">
        <w:rPr>
          <w:rFonts w:ascii="Helvetica" w:hAnsi="Helvetica" w:cs="Helvetica"/>
        </w:rPr>
        <w:t>Hadoop</w:t>
      </w:r>
      <w:r w:rsidR="00B35B4B">
        <w:rPr>
          <w:rFonts w:ascii="Helvetica" w:hAnsi="Helvetica" w:cs="Helvetica"/>
        </w:rPr>
        <w:t xml:space="preserve"> data. It provides API in </w:t>
      </w:r>
      <w:r w:rsidR="009915FB">
        <w:rPr>
          <w:rFonts w:ascii="Helvetica" w:hAnsi="Helvetica" w:cs="Helvetica"/>
        </w:rPr>
        <w:t>python, java</w:t>
      </w:r>
      <w:r w:rsidR="00B35B4B">
        <w:rPr>
          <w:rFonts w:ascii="Helvetica" w:hAnsi="Helvetica" w:cs="Helvetica"/>
        </w:rPr>
        <w:t>,</w:t>
      </w:r>
      <w:r w:rsidR="009915FB">
        <w:rPr>
          <w:rFonts w:ascii="Helvetica" w:hAnsi="Helvetica" w:cs="Helvetica"/>
        </w:rPr>
        <w:t xml:space="preserve"> Scala</w:t>
      </w:r>
      <w:r w:rsidR="00B35B4B">
        <w:rPr>
          <w:rFonts w:ascii="Helvetica" w:hAnsi="Helvetica" w:cs="Helvetica"/>
        </w:rPr>
        <w:t xml:space="preserve"> and SQL. </w:t>
      </w:r>
    </w:p>
    <w:p w14:paraId="0585E4EA" w14:textId="77777777" w:rsidR="00B35B4B" w:rsidRDefault="00B35B4B" w:rsidP="00B35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1541D" w14:textId="7FE0D8DA" w:rsidR="009915FB" w:rsidRPr="004E7B0C" w:rsidRDefault="00B35B4B" w:rsidP="004E7B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4E7B0C">
        <w:rPr>
          <w:rFonts w:ascii="Helvetica" w:hAnsi="Helvetica" w:cs="Helvetica"/>
          <w:b/>
        </w:rPr>
        <w:t xml:space="preserve">Spark </w:t>
      </w:r>
      <w:r w:rsidR="009915FB" w:rsidRPr="004E7B0C">
        <w:rPr>
          <w:rFonts w:ascii="Helvetica" w:hAnsi="Helvetica" w:cs="Helvetica"/>
          <w:b/>
        </w:rPr>
        <w:t>Stack:</w:t>
      </w:r>
      <w:r w:rsidRPr="004E7B0C">
        <w:rPr>
          <w:rFonts w:ascii="Helvetica" w:hAnsi="Helvetica" w:cs="Helvetica"/>
          <w:b/>
        </w:rPr>
        <w:t xml:space="preserve"> </w:t>
      </w:r>
    </w:p>
    <w:p w14:paraId="6B34BD44" w14:textId="4CAA9294" w:rsidR="00B35B4B" w:rsidRPr="00557E93" w:rsidRDefault="00B35B4B" w:rsidP="00557E93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57E93">
        <w:rPr>
          <w:rFonts w:ascii="Helvetica" w:hAnsi="Helvetica" w:cs="Helvetica"/>
          <w:b/>
          <w:i/>
        </w:rPr>
        <w:t xml:space="preserve">Spark </w:t>
      </w:r>
      <w:r w:rsidR="009915FB" w:rsidRPr="00557E93">
        <w:rPr>
          <w:rFonts w:ascii="Helvetica" w:hAnsi="Helvetica" w:cs="Helvetica"/>
          <w:b/>
          <w:i/>
        </w:rPr>
        <w:t>Core</w:t>
      </w:r>
      <w:r w:rsidR="009915FB" w:rsidRPr="00557E93">
        <w:rPr>
          <w:rFonts w:ascii="Helvetica" w:hAnsi="Helvetica" w:cs="Helvetica"/>
          <w:b/>
        </w:rPr>
        <w:t>:</w:t>
      </w:r>
      <w:r w:rsidRPr="00557E93">
        <w:rPr>
          <w:rFonts w:ascii="Helvetica" w:hAnsi="Helvetica" w:cs="Helvetica"/>
        </w:rPr>
        <w:t xml:space="preserve"> </w:t>
      </w:r>
      <w:r w:rsidR="00DF12C4" w:rsidRPr="00557E93">
        <w:rPr>
          <w:rFonts w:ascii="Helvetica" w:hAnsi="Helvetica" w:cs="Helvetica"/>
        </w:rPr>
        <w:t>Spark provides closely integrated components at its core, provides many benefits like when core engine adds optimization, its Machine learning libraries also</w:t>
      </w:r>
      <w:r w:rsidR="0068183E" w:rsidRPr="00557E93">
        <w:rPr>
          <w:rFonts w:ascii="Helvetica" w:hAnsi="Helvetica" w:cs="Helvetica"/>
        </w:rPr>
        <w:t xml:space="preserve"> benefits from core. It </w:t>
      </w:r>
      <w:r w:rsidRPr="00557E93">
        <w:rPr>
          <w:rFonts w:ascii="Helvetica" w:hAnsi="Helvetica" w:cs="Helvetica"/>
        </w:rPr>
        <w:t xml:space="preserve">Provides Task </w:t>
      </w:r>
      <w:r w:rsidR="009915FB" w:rsidRPr="00557E93">
        <w:rPr>
          <w:rFonts w:ascii="Helvetica" w:hAnsi="Helvetica" w:cs="Helvetica"/>
        </w:rPr>
        <w:t>Scheduling,</w:t>
      </w:r>
      <w:r w:rsidRPr="00557E93">
        <w:rPr>
          <w:rFonts w:ascii="Helvetica" w:hAnsi="Helvetica" w:cs="Helvetica"/>
        </w:rPr>
        <w:t xml:space="preserve"> memory </w:t>
      </w:r>
      <w:r w:rsidR="009915FB" w:rsidRPr="00557E93">
        <w:rPr>
          <w:rFonts w:ascii="Helvetica" w:hAnsi="Helvetica" w:cs="Helvetica"/>
        </w:rPr>
        <w:t>management,</w:t>
      </w:r>
      <w:r w:rsidRPr="00557E93">
        <w:rPr>
          <w:rFonts w:ascii="Helvetica" w:hAnsi="Helvetica" w:cs="Helvetica"/>
        </w:rPr>
        <w:t xml:space="preserve"> fault </w:t>
      </w:r>
      <w:r w:rsidR="009915FB" w:rsidRPr="00557E93">
        <w:rPr>
          <w:rFonts w:ascii="Helvetica" w:hAnsi="Helvetica" w:cs="Helvetica"/>
        </w:rPr>
        <w:t>recovery,</w:t>
      </w:r>
      <w:r w:rsidR="00DF12C4" w:rsidRPr="00557E93">
        <w:rPr>
          <w:rFonts w:ascii="Helvetica" w:hAnsi="Helvetica" w:cs="Helvetica"/>
        </w:rPr>
        <w:t xml:space="preserve"> interacting with storage.</w:t>
      </w:r>
      <w:r w:rsidRPr="00557E93">
        <w:rPr>
          <w:rFonts w:ascii="Helvetica" w:hAnsi="Helvetica" w:cs="Helvetica"/>
        </w:rPr>
        <w:t xml:space="preserve"> Mainly it provides</w:t>
      </w:r>
      <w:r w:rsidR="009915FB" w:rsidRPr="00557E93">
        <w:rPr>
          <w:rFonts w:ascii="Helvetica" w:hAnsi="Helvetica" w:cs="Helvetica"/>
        </w:rPr>
        <w:t xml:space="preserve"> API</w:t>
      </w:r>
      <w:r w:rsidRPr="00557E93">
        <w:rPr>
          <w:rFonts w:ascii="Helvetica" w:hAnsi="Helvetica" w:cs="Helvetica"/>
        </w:rPr>
        <w:t xml:space="preserve"> to define RDD (Resilient distributes datasets) which will represent collection of Items distrib</w:t>
      </w:r>
      <w:r w:rsidR="009915FB" w:rsidRPr="00557E93">
        <w:rPr>
          <w:rFonts w:ascii="Helvetica" w:hAnsi="Helvetica" w:cs="Helvetica"/>
        </w:rPr>
        <w:t xml:space="preserve">uted across nodes to manipulate in </w:t>
      </w:r>
      <w:r w:rsidRPr="00557E93">
        <w:rPr>
          <w:rFonts w:ascii="Helvetica" w:hAnsi="Helvetica" w:cs="Helvetica"/>
        </w:rPr>
        <w:t>parallel.</w:t>
      </w:r>
    </w:p>
    <w:p w14:paraId="7FCAAC56" w14:textId="2522E2B2" w:rsidR="00B35B4B" w:rsidRPr="00557E93" w:rsidRDefault="009915FB" w:rsidP="00557E93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57E93">
        <w:rPr>
          <w:rFonts w:ascii="Helvetica" w:hAnsi="Helvetica" w:cs="Helvetica"/>
          <w:b/>
          <w:i/>
        </w:rPr>
        <w:t>Spark SQL</w:t>
      </w:r>
      <w:r w:rsidRPr="00557E93">
        <w:rPr>
          <w:rFonts w:ascii="Helvetica" w:hAnsi="Helvetica" w:cs="Helvetica"/>
          <w:b/>
        </w:rPr>
        <w:t>:</w:t>
      </w:r>
      <w:r w:rsidR="00B35B4B" w:rsidRPr="00557E93">
        <w:rPr>
          <w:rFonts w:ascii="Helvetica" w:hAnsi="Helvetica" w:cs="Helvetica"/>
        </w:rPr>
        <w:t xml:space="preserve"> Spark Package to work with structured data. Both SQL and </w:t>
      </w:r>
      <w:proofErr w:type="spellStart"/>
      <w:r w:rsidR="00B35B4B" w:rsidRPr="00557E93">
        <w:rPr>
          <w:rFonts w:ascii="Helvetica" w:hAnsi="Helvetica" w:cs="Helvetica"/>
        </w:rPr>
        <w:t>hive</w:t>
      </w:r>
      <w:r w:rsidRPr="00557E93">
        <w:rPr>
          <w:rFonts w:ascii="Helvetica" w:hAnsi="Helvetica" w:cs="Helvetica"/>
        </w:rPr>
        <w:t>SQL</w:t>
      </w:r>
      <w:proofErr w:type="spellEnd"/>
      <w:r w:rsidR="00B35B4B" w:rsidRPr="00557E93">
        <w:rPr>
          <w:rFonts w:ascii="Helvetica" w:hAnsi="Helvetica" w:cs="Helvetica"/>
        </w:rPr>
        <w:t xml:space="preserve"> are used to query data from design formats like Hive </w:t>
      </w:r>
      <w:r w:rsidRPr="00557E93">
        <w:rPr>
          <w:rFonts w:ascii="Helvetica" w:hAnsi="Helvetica" w:cs="Helvetica"/>
        </w:rPr>
        <w:t>table,</w:t>
      </w:r>
      <w:r w:rsidR="00B35B4B" w:rsidRPr="00557E93">
        <w:rPr>
          <w:rFonts w:ascii="Helvetica" w:hAnsi="Helvetica" w:cs="Helvetica"/>
        </w:rPr>
        <w:t xml:space="preserve"> </w:t>
      </w:r>
      <w:r w:rsidRPr="00557E93">
        <w:rPr>
          <w:rFonts w:ascii="Helvetica" w:hAnsi="Helvetica" w:cs="Helvetica"/>
        </w:rPr>
        <w:t>Parquet,</w:t>
      </w:r>
      <w:r w:rsidR="00B35B4B" w:rsidRPr="00557E93">
        <w:rPr>
          <w:rFonts w:ascii="Helvetica" w:hAnsi="Helvetica" w:cs="Helvetica"/>
        </w:rPr>
        <w:t xml:space="preserve"> JSON formats. </w:t>
      </w:r>
    </w:p>
    <w:p w14:paraId="16180CF4" w14:textId="465F8DEC" w:rsidR="00B35B4B" w:rsidRPr="00557E93" w:rsidRDefault="00B35B4B" w:rsidP="00557E93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57E93">
        <w:rPr>
          <w:rFonts w:ascii="Helvetica" w:hAnsi="Helvetica" w:cs="Helvetica"/>
          <w:b/>
          <w:i/>
        </w:rPr>
        <w:t xml:space="preserve">Spark </w:t>
      </w:r>
      <w:r w:rsidR="009915FB" w:rsidRPr="00557E93">
        <w:rPr>
          <w:rFonts w:ascii="Helvetica" w:hAnsi="Helvetica" w:cs="Helvetica"/>
          <w:b/>
          <w:i/>
        </w:rPr>
        <w:t>Streaming</w:t>
      </w:r>
      <w:r w:rsidR="009915FB" w:rsidRPr="00557E93">
        <w:rPr>
          <w:rFonts w:ascii="Helvetica" w:hAnsi="Helvetica" w:cs="Helvetica"/>
          <w:b/>
        </w:rPr>
        <w:t>:</w:t>
      </w:r>
      <w:r w:rsidRPr="00557E93">
        <w:rPr>
          <w:rFonts w:ascii="Helvetica" w:hAnsi="Helvetica" w:cs="Helvetica"/>
        </w:rPr>
        <w:t xml:space="preserve"> Its used to process live streams of data. Ex: Log files</w:t>
      </w:r>
      <w:r w:rsidR="009915FB" w:rsidRPr="00557E93">
        <w:rPr>
          <w:rFonts w:ascii="Helvetica" w:hAnsi="Helvetica" w:cs="Helvetica"/>
        </w:rPr>
        <w:t xml:space="preserve"> on</w:t>
      </w:r>
      <w:r w:rsidRPr="00557E93">
        <w:rPr>
          <w:rFonts w:ascii="Helvetica" w:hAnsi="Helvetica" w:cs="Helvetica"/>
        </w:rPr>
        <w:t xml:space="preserve"> web servers. Most of the API similar to Core RDD </w:t>
      </w:r>
      <w:r w:rsidR="009915FB" w:rsidRPr="00557E93">
        <w:rPr>
          <w:rFonts w:ascii="Helvetica" w:hAnsi="Helvetica" w:cs="Helvetica"/>
        </w:rPr>
        <w:t>API</w:t>
      </w:r>
      <w:r w:rsidRPr="00557E93">
        <w:rPr>
          <w:rFonts w:ascii="Helvetica" w:hAnsi="Helvetica" w:cs="Helvetica"/>
        </w:rPr>
        <w:t xml:space="preserve"> making it easy to understand to move between applications. </w:t>
      </w:r>
    </w:p>
    <w:p w14:paraId="5B2DBCF2" w14:textId="31BE6A12" w:rsidR="00B35B4B" w:rsidRPr="00557E93" w:rsidRDefault="00BF1F4C" w:rsidP="00557E93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57E93">
        <w:rPr>
          <w:rFonts w:ascii="Helvetica" w:hAnsi="Helvetica" w:cs="Helvetica"/>
          <w:b/>
          <w:i/>
        </w:rPr>
        <w:t xml:space="preserve">MLIB and </w:t>
      </w:r>
      <w:proofErr w:type="spellStart"/>
      <w:r w:rsidRPr="00557E93">
        <w:rPr>
          <w:rFonts w:ascii="Helvetica" w:hAnsi="Helvetica" w:cs="Helvetica"/>
          <w:b/>
          <w:i/>
        </w:rPr>
        <w:t>GraphX</w:t>
      </w:r>
      <w:proofErr w:type="spellEnd"/>
      <w:r w:rsidR="009915FB" w:rsidRPr="00557E93">
        <w:rPr>
          <w:rFonts w:ascii="Helvetica" w:hAnsi="Helvetica" w:cs="Helvetica"/>
          <w:b/>
          <w:i/>
        </w:rPr>
        <w:t>:</w:t>
      </w:r>
      <w:r w:rsidR="009915FB" w:rsidRPr="00557E93">
        <w:rPr>
          <w:rFonts w:ascii="Helvetica" w:hAnsi="Helvetica" w:cs="Helvetica"/>
        </w:rPr>
        <w:t xml:space="preserve"> </w:t>
      </w:r>
      <w:r w:rsidR="00557E93" w:rsidRPr="00557E93">
        <w:rPr>
          <w:rFonts w:ascii="Helvetica" w:hAnsi="Helvetica" w:cs="Helvetica"/>
        </w:rPr>
        <w:t xml:space="preserve"> MLIB</w:t>
      </w:r>
      <w:r w:rsidR="00B35B4B" w:rsidRPr="00557E93">
        <w:rPr>
          <w:rFonts w:ascii="Helvetica" w:hAnsi="Helvetica" w:cs="Helvetica"/>
        </w:rPr>
        <w:t xml:space="preserve"> provides </w:t>
      </w:r>
      <w:r w:rsidR="00323AD7" w:rsidRPr="00557E93">
        <w:rPr>
          <w:rFonts w:ascii="Helvetica" w:hAnsi="Helvetica" w:cs="Helvetica"/>
        </w:rPr>
        <w:t>Machine Learning</w:t>
      </w:r>
      <w:r w:rsidR="00B35B4B" w:rsidRPr="00557E93">
        <w:rPr>
          <w:rFonts w:ascii="Helvetica" w:hAnsi="Helvetica" w:cs="Helvetica"/>
        </w:rPr>
        <w:t xml:space="preserve"> algorithms and </w:t>
      </w:r>
      <w:proofErr w:type="spellStart"/>
      <w:r w:rsidR="00B35B4B" w:rsidRPr="00557E93">
        <w:rPr>
          <w:rFonts w:ascii="Helvetica" w:hAnsi="Helvetica" w:cs="Helvetica"/>
        </w:rPr>
        <w:t>GraphX</w:t>
      </w:r>
      <w:proofErr w:type="spellEnd"/>
      <w:r w:rsidR="00B35B4B" w:rsidRPr="00557E93">
        <w:rPr>
          <w:rFonts w:ascii="Helvetica" w:hAnsi="Helvetica" w:cs="Helvetica"/>
        </w:rPr>
        <w:t xml:space="preserve"> is for manipulating graphs.</w:t>
      </w:r>
    </w:p>
    <w:p w14:paraId="749555BE" w14:textId="77777777" w:rsidR="00053E79" w:rsidRDefault="00053E79" w:rsidP="00B35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737B36" w14:textId="5403C61E" w:rsidR="00B35B4B" w:rsidRDefault="00B35B4B" w:rsidP="00B35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64C02">
        <w:rPr>
          <w:rFonts w:ascii="Helvetica" w:hAnsi="Helvetica" w:cs="Helvetica"/>
        </w:rPr>
        <w:t xml:space="preserve">There </w:t>
      </w:r>
      <w:r w:rsidR="0068183E" w:rsidRPr="00864C02">
        <w:rPr>
          <w:rFonts w:ascii="Helvetica" w:hAnsi="Helvetica" w:cs="Helvetica"/>
        </w:rPr>
        <w:t xml:space="preserve">are </w:t>
      </w:r>
      <w:r w:rsidRPr="00864C02">
        <w:rPr>
          <w:rFonts w:ascii="Helvetica" w:hAnsi="Helvetica" w:cs="Helvetica"/>
        </w:rPr>
        <w:t xml:space="preserve">two kind of tasks spark will provide </w:t>
      </w:r>
    </w:p>
    <w:p w14:paraId="647E59A7" w14:textId="77777777" w:rsidR="00053E79" w:rsidRPr="00053E79" w:rsidRDefault="00053E79" w:rsidP="00053E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p w14:paraId="02445350" w14:textId="77777777" w:rsidR="00557E93" w:rsidRPr="00557E93" w:rsidRDefault="00B35B4B" w:rsidP="00557E93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557E93">
        <w:rPr>
          <w:rFonts w:ascii="Helvetica" w:hAnsi="Helvetica" w:cs="Helvetica"/>
          <w:b/>
        </w:rPr>
        <w:t>Data Science Ta</w:t>
      </w:r>
      <w:r w:rsidR="009915FB" w:rsidRPr="00557E93">
        <w:rPr>
          <w:rFonts w:ascii="Helvetica" w:hAnsi="Helvetica" w:cs="Helvetica"/>
          <w:b/>
        </w:rPr>
        <w:t>s</w:t>
      </w:r>
      <w:r w:rsidRPr="00557E93">
        <w:rPr>
          <w:rFonts w:ascii="Helvetica" w:hAnsi="Helvetica" w:cs="Helvetica"/>
          <w:b/>
        </w:rPr>
        <w:t>ks:</w:t>
      </w:r>
    </w:p>
    <w:p w14:paraId="7AAEBB2C" w14:textId="72B94DE4" w:rsidR="00B35B4B" w:rsidRPr="00557E93" w:rsidRDefault="00B35B4B" w:rsidP="00557E9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557E93">
        <w:rPr>
          <w:rFonts w:ascii="Helvetica" w:hAnsi="Helvetica" w:cs="Helvetica"/>
        </w:rPr>
        <w:t xml:space="preserve">Spark shell is easy to interact for data </w:t>
      </w:r>
      <w:r w:rsidR="009915FB" w:rsidRPr="00557E93">
        <w:rPr>
          <w:rFonts w:ascii="Helvetica" w:hAnsi="Helvetica" w:cs="Helvetica"/>
        </w:rPr>
        <w:t>scientists</w:t>
      </w:r>
      <w:r w:rsidRPr="00557E93">
        <w:rPr>
          <w:rFonts w:ascii="Helvetica" w:hAnsi="Helvetica" w:cs="Helvetica"/>
        </w:rPr>
        <w:t xml:space="preserve">. </w:t>
      </w:r>
      <w:r w:rsidR="009915FB" w:rsidRPr="00557E93">
        <w:rPr>
          <w:rFonts w:ascii="Helvetica" w:hAnsi="Helvetica" w:cs="Helvetica"/>
        </w:rPr>
        <w:t xml:space="preserve"> There is </w:t>
      </w:r>
      <w:r w:rsidR="00053E79">
        <w:rPr>
          <w:rFonts w:ascii="Helvetica" w:hAnsi="Helvetica" w:cs="Helvetica"/>
        </w:rPr>
        <w:t xml:space="preserve">also </w:t>
      </w:r>
      <w:r w:rsidRPr="00557E93">
        <w:rPr>
          <w:rFonts w:ascii="Helvetica" w:hAnsi="Helvetica" w:cs="Helvetica"/>
        </w:rPr>
        <w:t>Spark SQL shell</w:t>
      </w:r>
      <w:r w:rsidR="009915FB" w:rsidRPr="00557E93">
        <w:rPr>
          <w:rFonts w:ascii="Helvetica" w:hAnsi="Helvetica" w:cs="Helvetica"/>
        </w:rPr>
        <w:t>,</w:t>
      </w:r>
      <w:r w:rsidRPr="00557E93">
        <w:rPr>
          <w:rFonts w:ascii="Helvetica" w:hAnsi="Helvetica" w:cs="Helvetica"/>
        </w:rPr>
        <w:t xml:space="preserve"> used to do data exploration using SQL. There is a support for calling external programs in </w:t>
      </w:r>
      <w:proofErr w:type="spellStart"/>
      <w:r w:rsidRPr="00557E93">
        <w:rPr>
          <w:rFonts w:ascii="Helvetica" w:hAnsi="Helvetica" w:cs="Helvetica"/>
        </w:rPr>
        <w:t>matlab</w:t>
      </w:r>
      <w:proofErr w:type="spellEnd"/>
      <w:r w:rsidRPr="00557E93">
        <w:rPr>
          <w:rFonts w:ascii="Helvetica" w:hAnsi="Helvetica" w:cs="Helvetica"/>
        </w:rPr>
        <w:t xml:space="preserve"> or R. </w:t>
      </w:r>
    </w:p>
    <w:p w14:paraId="10576077" w14:textId="77777777" w:rsidR="00557E93" w:rsidRDefault="00B35B4B" w:rsidP="00557E93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557E93">
        <w:rPr>
          <w:rFonts w:ascii="Helvetica" w:hAnsi="Helvetica" w:cs="Helvetica"/>
          <w:b/>
        </w:rPr>
        <w:t xml:space="preserve">Data Processing </w:t>
      </w:r>
      <w:r w:rsidR="009915FB" w:rsidRPr="00557E93">
        <w:rPr>
          <w:rFonts w:ascii="Helvetica" w:hAnsi="Helvetica" w:cs="Helvetica"/>
          <w:b/>
        </w:rPr>
        <w:t>Applications:</w:t>
      </w:r>
      <w:r w:rsidRPr="00557E93">
        <w:rPr>
          <w:rFonts w:ascii="Helvetica" w:hAnsi="Helvetica" w:cs="Helvetica"/>
          <w:b/>
        </w:rPr>
        <w:t xml:space="preserve"> </w:t>
      </w:r>
    </w:p>
    <w:p w14:paraId="1021CCF1" w14:textId="031C73E0" w:rsidR="00B35B4B" w:rsidRPr="00557E93" w:rsidRDefault="00B35B4B" w:rsidP="00557E9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557E93">
        <w:rPr>
          <w:rFonts w:ascii="Helvetica" w:hAnsi="Helvetica" w:cs="Helvetica"/>
        </w:rPr>
        <w:t xml:space="preserve">Software developers use spark to build application and spark </w:t>
      </w:r>
      <w:r w:rsidR="0089710A" w:rsidRPr="00557E93">
        <w:rPr>
          <w:rFonts w:ascii="Helvetica" w:hAnsi="Helvetica" w:cs="Helvetica"/>
        </w:rPr>
        <w:t>will parallelize</w:t>
      </w:r>
      <w:r w:rsidR="009915FB" w:rsidRPr="00557E93">
        <w:rPr>
          <w:rFonts w:ascii="Helvetica" w:hAnsi="Helvetica" w:cs="Helvetica"/>
        </w:rPr>
        <w:t xml:space="preserve"> these applications</w:t>
      </w:r>
      <w:r w:rsidRPr="00557E93">
        <w:rPr>
          <w:rFonts w:ascii="Helvetica" w:hAnsi="Helvetica" w:cs="Helvetica"/>
        </w:rPr>
        <w:t xml:space="preserve"> across clusters and hides com</w:t>
      </w:r>
      <w:r w:rsidR="00DF12C4" w:rsidRPr="00557E93">
        <w:rPr>
          <w:rFonts w:ascii="Helvetica" w:hAnsi="Helvetica" w:cs="Helvetica"/>
        </w:rPr>
        <w:t>plexity of</w:t>
      </w:r>
      <w:r w:rsidR="00864C02" w:rsidRPr="00557E93">
        <w:rPr>
          <w:rFonts w:ascii="Helvetica" w:hAnsi="Helvetica" w:cs="Helvetica"/>
        </w:rPr>
        <w:t xml:space="preserve"> distributed system programming</w:t>
      </w:r>
      <w:r w:rsidR="00DF12C4" w:rsidRPr="00557E93">
        <w:rPr>
          <w:rFonts w:ascii="Helvetica" w:hAnsi="Helvetica" w:cs="Helvetica"/>
        </w:rPr>
        <w:t>, communication and fault tolerance</w:t>
      </w:r>
      <w:r w:rsidRPr="00557E93">
        <w:rPr>
          <w:rFonts w:ascii="Helvetica" w:hAnsi="Helvetica" w:cs="Helvetica"/>
        </w:rPr>
        <w:t xml:space="preserve">. </w:t>
      </w:r>
    </w:p>
    <w:p w14:paraId="7BBFF963" w14:textId="77777777" w:rsidR="00B35B4B" w:rsidRDefault="00B35B4B" w:rsidP="00B35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11E611" w14:textId="5092B119" w:rsidR="00B35B4B" w:rsidRDefault="00B35B4B" w:rsidP="00B35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Spark in memory compu</w:t>
      </w:r>
      <w:r w:rsidR="00053E79">
        <w:rPr>
          <w:rFonts w:ascii="Helvetica" w:hAnsi="Helvetica" w:cs="Helvetica"/>
        </w:rPr>
        <w:t>ting makes applications improve</w:t>
      </w:r>
      <w:r>
        <w:rPr>
          <w:rFonts w:ascii="Helvetica" w:hAnsi="Helvetica" w:cs="Helvetica"/>
        </w:rPr>
        <w:t xml:space="preserve"> more than 20 percent for certain jobs.</w:t>
      </w:r>
      <w:r w:rsidR="0068183E" w:rsidRPr="0068183E">
        <w:rPr>
          <w:rFonts w:ascii="Helvetica" w:hAnsi="Helvetica" w:cs="Helvetica"/>
        </w:rPr>
        <w:t xml:space="preserve"> </w:t>
      </w:r>
      <w:r w:rsidR="0068183E">
        <w:rPr>
          <w:rFonts w:ascii="Helvetica" w:hAnsi="Helvetica" w:cs="Helvetica"/>
        </w:rPr>
        <w:t>Spark can run many cluster managers like Hadoop YARN,</w:t>
      </w:r>
      <w:r w:rsidR="0068183E">
        <w:rPr>
          <w:rFonts w:ascii="Helvetica" w:hAnsi="Helvetica" w:cs="Helvetica"/>
        </w:rPr>
        <w:t xml:space="preserve"> Apache </w:t>
      </w:r>
      <w:proofErr w:type="spellStart"/>
      <w:r w:rsidR="0068183E">
        <w:rPr>
          <w:rFonts w:ascii="Helvetica" w:hAnsi="Helvetica" w:cs="Helvetica"/>
        </w:rPr>
        <w:t>Mesos</w:t>
      </w:r>
      <w:proofErr w:type="spellEnd"/>
      <w:r w:rsidR="0068183E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</w:rPr>
        <w:t xml:space="preserve"> Spark can </w:t>
      </w:r>
      <w:r w:rsidR="009915FB">
        <w:rPr>
          <w:rFonts w:ascii="Helvetica" w:hAnsi="Helvetica" w:cs="Helvetica"/>
        </w:rPr>
        <w:t>run on any Hado</w:t>
      </w:r>
      <w:r>
        <w:rPr>
          <w:rFonts w:ascii="Helvetica" w:hAnsi="Helvetica" w:cs="Helvetica"/>
        </w:rPr>
        <w:t xml:space="preserve">op </w:t>
      </w:r>
      <w:r w:rsidR="009915FB">
        <w:rPr>
          <w:rFonts w:ascii="Helvetica" w:hAnsi="Helvetica" w:cs="Helvetica"/>
        </w:rPr>
        <w:t>distributed</w:t>
      </w:r>
      <w:r>
        <w:rPr>
          <w:rFonts w:ascii="Helvetica" w:hAnsi="Helvetica" w:cs="Helvetica"/>
        </w:rPr>
        <w:t xml:space="preserve"> file system (HDFS) or other storage systems supported by </w:t>
      </w:r>
      <w:r w:rsidR="009915FB">
        <w:rPr>
          <w:rFonts w:ascii="Helvetica" w:hAnsi="Helvetica" w:cs="Helvetica"/>
        </w:rPr>
        <w:t>Hadoop</w:t>
      </w:r>
      <w:r>
        <w:rPr>
          <w:rFonts w:ascii="Helvetica" w:hAnsi="Helvetica" w:cs="Helvetica"/>
        </w:rPr>
        <w:t xml:space="preserve"> like </w:t>
      </w:r>
      <w:r w:rsidR="009915FB">
        <w:rPr>
          <w:rFonts w:ascii="Helvetica" w:hAnsi="Helvetica" w:cs="Helvetica"/>
        </w:rPr>
        <w:t>Cassandra</w:t>
      </w:r>
      <w:r>
        <w:rPr>
          <w:rFonts w:ascii="Helvetica" w:hAnsi="Helvetica" w:cs="Helvetica"/>
        </w:rPr>
        <w:t>,</w:t>
      </w:r>
      <w:r w:rsidR="009915FB">
        <w:rPr>
          <w:rFonts w:ascii="Helvetica" w:hAnsi="Helvetica" w:cs="Helvetica"/>
        </w:rPr>
        <w:t xml:space="preserve"> Hive</w:t>
      </w:r>
      <w:r>
        <w:rPr>
          <w:rFonts w:ascii="Helvetica" w:hAnsi="Helvetica" w:cs="Helvetica"/>
        </w:rPr>
        <w:t>,</w:t>
      </w:r>
      <w:r w:rsidR="00323718">
        <w:rPr>
          <w:rFonts w:ascii="Helvetica" w:hAnsi="Helvetica" w:cs="Helvetica"/>
        </w:rPr>
        <w:t xml:space="preserve"> </w:t>
      </w:r>
      <w:proofErr w:type="spellStart"/>
      <w:r w:rsidR="00323718">
        <w:rPr>
          <w:rFonts w:ascii="Helvetica" w:hAnsi="Helvetica" w:cs="Helvetica"/>
        </w:rPr>
        <w:t>Hbase</w:t>
      </w:r>
      <w:proofErr w:type="spellEnd"/>
      <w:r w:rsidR="0032371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etc. </w:t>
      </w:r>
      <w:r w:rsidR="00DF12C4">
        <w:rPr>
          <w:rFonts w:ascii="Helvetica" w:hAnsi="Helvetica" w:cs="Helvetica"/>
        </w:rPr>
        <w:t xml:space="preserve">Spark support text files, Sequence Files, Avro, Parquet and any other Hadoop input format. </w:t>
      </w:r>
    </w:p>
    <w:p w14:paraId="60B3DC30" w14:textId="77777777" w:rsidR="00B35B4B" w:rsidRDefault="00B35B4B" w:rsidP="00B35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9756CC" w14:textId="272AE757" w:rsidR="00B35B4B" w:rsidRDefault="00B35B4B" w:rsidP="00B35B4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Most of the big data related computations need reuse of data to run iterative algorithms. Many existing systems will reuse data is to write </w:t>
      </w:r>
      <w:r w:rsidR="009915FB">
        <w:rPr>
          <w:rFonts w:ascii="Helvetica" w:hAnsi="Helvetica" w:cs="Helvetica"/>
        </w:rPr>
        <w:t>into into</w:t>
      </w:r>
      <w:r>
        <w:rPr>
          <w:rFonts w:ascii="Helvetica" w:hAnsi="Helvetica" w:cs="Helvetica"/>
        </w:rPr>
        <w:t xml:space="preserve"> disk each time to access. Some frameworks like </w:t>
      </w:r>
      <w:proofErr w:type="spellStart"/>
      <w:r>
        <w:rPr>
          <w:rFonts w:ascii="Helvetica" w:hAnsi="Helvetica" w:cs="Helvetica"/>
        </w:rPr>
        <w:t>Pregal</w:t>
      </w:r>
      <w:proofErr w:type="spellEnd"/>
      <w:r>
        <w:rPr>
          <w:rFonts w:ascii="Helvetica" w:hAnsi="Helvetica" w:cs="Helvetica"/>
        </w:rPr>
        <w:t xml:space="preserve"> and </w:t>
      </w:r>
      <w:proofErr w:type="spellStart"/>
      <w:r>
        <w:rPr>
          <w:rFonts w:ascii="Helvetica" w:hAnsi="Helvetica" w:cs="Helvetica"/>
        </w:rPr>
        <w:t>haloop</w:t>
      </w:r>
      <w:proofErr w:type="spellEnd"/>
      <w:r>
        <w:rPr>
          <w:rFonts w:ascii="Helvetica" w:hAnsi="Helvetica" w:cs="Helvetica"/>
        </w:rPr>
        <w:t xml:space="preserve"> allow in memory</w:t>
      </w:r>
      <w:r w:rsidR="009915FB">
        <w:rPr>
          <w:rFonts w:ascii="Helvetica" w:hAnsi="Helvetica" w:cs="Helvetica"/>
        </w:rPr>
        <w:t xml:space="preserve"> for</w:t>
      </w:r>
      <w:r>
        <w:rPr>
          <w:rFonts w:ascii="Helvetica" w:hAnsi="Helvetica" w:cs="Helvetica"/>
        </w:rPr>
        <w:t xml:space="preserve"> only </w:t>
      </w:r>
      <w:r w:rsidR="009915FB">
        <w:rPr>
          <w:rFonts w:ascii="Helvetica" w:hAnsi="Helvetica" w:cs="Helvetica"/>
        </w:rPr>
        <w:t>specific kind of calculations not like RDD which will generalize many pur</w:t>
      </w:r>
      <w:r w:rsidR="00053E79">
        <w:rPr>
          <w:rFonts w:ascii="Helvetica" w:hAnsi="Helvetica" w:cs="Helvetica"/>
        </w:rPr>
        <w:t>poses which make it better than other systems to use iterative algorithms.</w:t>
      </w:r>
    </w:p>
    <w:p w14:paraId="4BE9B27D" w14:textId="77777777" w:rsidR="00B35B4B" w:rsidRDefault="00B35B4B" w:rsidP="00B35B4B">
      <w:pPr>
        <w:rPr>
          <w:rFonts w:ascii="Helvetica" w:hAnsi="Helvetica" w:cs="Helvetica"/>
        </w:rPr>
      </w:pPr>
    </w:p>
    <w:p w14:paraId="3D392A76" w14:textId="77777777" w:rsidR="00032D8B" w:rsidRPr="00032D8B" w:rsidRDefault="00032D8B" w:rsidP="00032D8B">
      <w:pPr>
        <w:pStyle w:val="ListParagraph"/>
        <w:numPr>
          <w:ilvl w:val="0"/>
          <w:numId w:val="10"/>
        </w:numPr>
        <w:rPr>
          <w:rFonts w:ascii="Helvetica" w:hAnsi="Helvetica" w:cs="Helvetica"/>
          <w:sz w:val="28"/>
          <w:szCs w:val="28"/>
        </w:rPr>
      </w:pPr>
      <w:r w:rsidRPr="00032D8B">
        <w:rPr>
          <w:rFonts w:ascii="Helvetica" w:hAnsi="Helvetica" w:cs="Helvetica"/>
          <w:b/>
          <w:sz w:val="28"/>
          <w:szCs w:val="28"/>
        </w:rPr>
        <w:t>Resilient Distributed Dataset(</w:t>
      </w:r>
      <w:r w:rsidR="00B35B4B" w:rsidRPr="00032D8B">
        <w:rPr>
          <w:rFonts w:ascii="Helvetica" w:hAnsi="Helvetica" w:cs="Helvetica"/>
          <w:b/>
          <w:sz w:val="28"/>
          <w:szCs w:val="28"/>
        </w:rPr>
        <w:t>RDD</w:t>
      </w:r>
      <w:r w:rsidRPr="00032D8B">
        <w:rPr>
          <w:rFonts w:ascii="Helvetica" w:hAnsi="Helvetica" w:cs="Helvetica"/>
          <w:b/>
          <w:sz w:val="28"/>
          <w:szCs w:val="28"/>
        </w:rPr>
        <w:t xml:space="preserve">s): </w:t>
      </w:r>
    </w:p>
    <w:p w14:paraId="2F2DA191" w14:textId="77777777" w:rsidR="00032D8B" w:rsidRDefault="00032D8B" w:rsidP="00032D8B">
      <w:pPr>
        <w:ind w:firstLine="360"/>
        <w:rPr>
          <w:rFonts w:ascii="Helvetica" w:hAnsi="Helvetica" w:cs="Helvetica"/>
          <w:b/>
        </w:rPr>
      </w:pPr>
    </w:p>
    <w:p w14:paraId="5F715234" w14:textId="35264874" w:rsidR="00B35B4B" w:rsidRPr="00032D8B" w:rsidRDefault="00032D8B" w:rsidP="00032D8B">
      <w:pPr>
        <w:ind w:firstLine="360"/>
        <w:rPr>
          <w:rFonts w:ascii="Helvetica" w:hAnsi="Helvetica" w:cs="Helvetica"/>
        </w:rPr>
      </w:pPr>
      <w:r w:rsidRPr="00032D8B">
        <w:rPr>
          <w:rFonts w:ascii="Helvetica" w:hAnsi="Helvetica" w:cs="Helvetica"/>
          <w:b/>
        </w:rPr>
        <w:t xml:space="preserve">RDD </w:t>
      </w:r>
      <w:r w:rsidR="00B35B4B" w:rsidRPr="00032D8B">
        <w:rPr>
          <w:rFonts w:ascii="Helvetica" w:hAnsi="Helvetica" w:cs="Helvetica"/>
        </w:rPr>
        <w:t>provide</w:t>
      </w:r>
      <w:r w:rsidR="009915FB" w:rsidRPr="00032D8B">
        <w:rPr>
          <w:rFonts w:ascii="Helvetica" w:hAnsi="Helvetica" w:cs="Helvetica"/>
        </w:rPr>
        <w:t>s</w:t>
      </w:r>
      <w:r w:rsidR="00B35B4B" w:rsidRPr="00032D8B">
        <w:rPr>
          <w:rFonts w:ascii="Helvetica" w:hAnsi="Helvetica" w:cs="Helvetica"/>
        </w:rPr>
        <w:t xml:space="preserve"> in memory computation for many generic usage</w:t>
      </w:r>
      <w:r w:rsidR="009915FB" w:rsidRPr="00032D8B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and also </w:t>
      </w:r>
      <w:r w:rsidR="00B35B4B" w:rsidRPr="00032D8B">
        <w:rPr>
          <w:rFonts w:ascii="Helvetica" w:hAnsi="Helvetica" w:cs="Helvetica"/>
        </w:rPr>
        <w:t>provides fault tolerance by making RDD coarse grained</w:t>
      </w:r>
      <w:r w:rsidR="00702315" w:rsidRPr="00032D8B">
        <w:rPr>
          <w:rFonts w:ascii="Helvetica" w:hAnsi="Helvetica" w:cs="Helvetica"/>
        </w:rPr>
        <w:t>. RDD</w:t>
      </w:r>
      <w:r w:rsidR="009915FB" w:rsidRPr="00032D8B">
        <w:rPr>
          <w:rFonts w:ascii="Helvetica" w:hAnsi="Helvetica" w:cs="Helvetica"/>
        </w:rPr>
        <w:t>’s</w:t>
      </w:r>
      <w:r w:rsidR="00702315" w:rsidRPr="00032D8B">
        <w:rPr>
          <w:rFonts w:ascii="Helvetica" w:hAnsi="Helvetica" w:cs="Helvetica"/>
        </w:rPr>
        <w:t xml:space="preserve"> are read only created either from Storage or from other transformation</w:t>
      </w:r>
      <w:r w:rsidR="009E7137" w:rsidRPr="00032D8B">
        <w:rPr>
          <w:rFonts w:ascii="Helvetica" w:hAnsi="Helvetica" w:cs="Helvetica"/>
        </w:rPr>
        <w:t>. RDD</w:t>
      </w:r>
      <w:r w:rsidR="009915FB" w:rsidRPr="00032D8B">
        <w:rPr>
          <w:rFonts w:ascii="Helvetica" w:hAnsi="Helvetica" w:cs="Helvetica"/>
        </w:rPr>
        <w:t>’s</w:t>
      </w:r>
      <w:r>
        <w:rPr>
          <w:rFonts w:ascii="Helvetica" w:hAnsi="Helvetica" w:cs="Helvetica"/>
        </w:rPr>
        <w:t xml:space="preserve"> are not always materialized.</w:t>
      </w:r>
      <w:r w:rsidR="00557E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</w:t>
      </w:r>
      <w:r w:rsidR="009E7137" w:rsidRPr="00032D8B">
        <w:rPr>
          <w:rFonts w:ascii="Helvetica" w:hAnsi="Helvetica" w:cs="Helvetica"/>
        </w:rPr>
        <w:t xml:space="preserve">hey have enough information via lineage graph how it was derived. User can choose how it can </w:t>
      </w:r>
      <w:r w:rsidR="009915FB" w:rsidRPr="00032D8B">
        <w:rPr>
          <w:rFonts w:ascii="Helvetica" w:hAnsi="Helvetica" w:cs="Helvetica"/>
        </w:rPr>
        <w:t xml:space="preserve">be stored like </w:t>
      </w:r>
      <w:r w:rsidR="009E7137" w:rsidRPr="00032D8B">
        <w:rPr>
          <w:rFonts w:ascii="Helvetica" w:hAnsi="Helvetica" w:cs="Helvetica"/>
        </w:rPr>
        <w:t>Persistence or Partitioning. Transformations define RDD (</w:t>
      </w:r>
      <w:r w:rsidR="009915FB" w:rsidRPr="00032D8B">
        <w:rPr>
          <w:rFonts w:ascii="Helvetica" w:hAnsi="Helvetica" w:cs="Helvetica"/>
        </w:rPr>
        <w:t>ex: map, filter</w:t>
      </w:r>
      <w:r w:rsidR="009E7137" w:rsidRPr="00032D8B">
        <w:rPr>
          <w:rFonts w:ascii="Helvetica" w:hAnsi="Helvetica" w:cs="Helvetica"/>
        </w:rPr>
        <w:t>)</w:t>
      </w:r>
      <w:r w:rsidR="009915FB" w:rsidRPr="00032D8B">
        <w:rPr>
          <w:rFonts w:ascii="Helvetica" w:hAnsi="Helvetica" w:cs="Helvetica"/>
        </w:rPr>
        <w:t xml:space="preserve"> </w:t>
      </w:r>
      <w:r w:rsidR="003D72CA" w:rsidRPr="00032D8B">
        <w:rPr>
          <w:rFonts w:ascii="Helvetica" w:hAnsi="Helvetica" w:cs="Helvetica"/>
        </w:rPr>
        <w:t>They are laz</w:t>
      </w:r>
      <w:r w:rsidR="003D72CA" w:rsidRPr="00032D8B">
        <w:rPr>
          <w:rFonts w:ascii="Helvetica" w:hAnsi="Helvetica" w:cs="Helvetica"/>
        </w:rPr>
        <w:t>i</w:t>
      </w:r>
      <w:r w:rsidR="003D72CA" w:rsidRPr="00032D8B">
        <w:rPr>
          <w:rFonts w:ascii="Helvetica" w:hAnsi="Helvetica" w:cs="Helvetica"/>
        </w:rPr>
        <w:t>ly computed when an action is called on RDD</w:t>
      </w:r>
      <w:r w:rsidR="003D72CA" w:rsidRPr="00032D8B">
        <w:rPr>
          <w:rFonts w:ascii="Helvetica" w:hAnsi="Helvetica" w:cs="Helvetica"/>
        </w:rPr>
        <w:t>.</w:t>
      </w:r>
      <w:r w:rsidR="00950004" w:rsidRPr="00032D8B">
        <w:rPr>
          <w:rFonts w:ascii="Helvetica" w:hAnsi="Helvetica" w:cs="Helvetica"/>
        </w:rPr>
        <w:t xml:space="preserve"> U</w:t>
      </w:r>
      <w:r w:rsidR="009E7137" w:rsidRPr="00032D8B">
        <w:rPr>
          <w:rFonts w:ascii="Helvetica" w:hAnsi="Helvetica" w:cs="Helvetica"/>
        </w:rPr>
        <w:t xml:space="preserve">ser can choose what type persistence </w:t>
      </w:r>
      <w:r w:rsidR="009915FB" w:rsidRPr="00032D8B">
        <w:rPr>
          <w:rFonts w:ascii="Helvetica" w:hAnsi="Helvetica" w:cs="Helvetica"/>
        </w:rPr>
        <w:t>they choose and also</w:t>
      </w:r>
      <w:r w:rsidR="009E7137" w:rsidRPr="00032D8B">
        <w:rPr>
          <w:rFonts w:ascii="Helvetica" w:hAnsi="Helvetica" w:cs="Helvetica"/>
        </w:rPr>
        <w:t xml:space="preserve"> persistence </w:t>
      </w:r>
      <w:r w:rsidR="00950004" w:rsidRPr="00032D8B">
        <w:rPr>
          <w:rFonts w:ascii="Helvetica" w:hAnsi="Helvetica" w:cs="Helvetica"/>
        </w:rPr>
        <w:t>priority (First disk or memory)</w:t>
      </w:r>
      <w:r w:rsidR="00C6375E" w:rsidRPr="00032D8B">
        <w:rPr>
          <w:rFonts w:ascii="Helvetica" w:hAnsi="Helvetica" w:cs="Helvetica"/>
        </w:rPr>
        <w:t>.</w:t>
      </w:r>
    </w:p>
    <w:p w14:paraId="569FF145" w14:textId="77777777" w:rsidR="00950004" w:rsidRDefault="00950004" w:rsidP="00B35B4B">
      <w:pPr>
        <w:rPr>
          <w:rFonts w:ascii="Helvetica" w:hAnsi="Helvetica" w:cs="Helvetica"/>
        </w:rPr>
      </w:pPr>
    </w:p>
    <w:p w14:paraId="196B8B34" w14:textId="7AD40BB2" w:rsidR="009915FB" w:rsidRDefault="00950004" w:rsidP="00B35B4B">
      <w:pPr>
        <w:rPr>
          <w:rFonts w:ascii="Helvetica" w:hAnsi="Helvetica" w:cs="Helvetica"/>
        </w:rPr>
      </w:pPr>
      <w:r w:rsidRPr="00950004">
        <w:rPr>
          <w:rFonts w:ascii="Helvetica" w:hAnsi="Helvetica" w:cs="Helvetica"/>
          <w:b/>
        </w:rPr>
        <w:t>Example</w:t>
      </w:r>
      <w:r w:rsidR="003D72CA" w:rsidRPr="00950004">
        <w:rPr>
          <w:rFonts w:ascii="Helvetica" w:hAnsi="Helvetica" w:cs="Helvetica"/>
          <w:b/>
        </w:rPr>
        <w:t>: Log</w:t>
      </w:r>
      <w:r w:rsidR="00053E79">
        <w:rPr>
          <w:rFonts w:ascii="Helvetica" w:hAnsi="Helvetica" w:cs="Helvetica"/>
          <w:b/>
        </w:rPr>
        <w:t xml:space="preserve"> files</w:t>
      </w:r>
      <w:r w:rsidR="00053E79">
        <w:rPr>
          <w:rFonts w:ascii="Helvetica" w:hAnsi="Helvetica" w:cs="Helvetica"/>
        </w:rPr>
        <w:t xml:space="preserve">: Suppose we </w:t>
      </w:r>
      <w:r w:rsidR="003D72CA">
        <w:rPr>
          <w:rFonts w:ascii="Helvetica" w:hAnsi="Helvetica" w:cs="Helvetica"/>
        </w:rPr>
        <w:t>want to f</w:t>
      </w:r>
      <w:r>
        <w:rPr>
          <w:rFonts w:ascii="Helvetica" w:hAnsi="Helvetica" w:cs="Helvetica"/>
        </w:rPr>
        <w:t>ind errors in logs this is the S</w:t>
      </w:r>
      <w:r w:rsidR="003D72CA">
        <w:rPr>
          <w:rFonts w:ascii="Helvetica" w:hAnsi="Helvetica" w:cs="Helvetica"/>
        </w:rPr>
        <w:t>cala code to find errors.</w:t>
      </w:r>
    </w:p>
    <w:p w14:paraId="4DC81C76" w14:textId="77777777" w:rsidR="009E7137" w:rsidRPr="00950004" w:rsidRDefault="009E7137" w:rsidP="00E5118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i/>
        </w:rPr>
      </w:pPr>
      <w:r w:rsidRPr="00950004">
        <w:rPr>
          <w:rFonts w:ascii="Times" w:hAnsi="Times" w:cs="Times"/>
          <w:i/>
        </w:rPr>
        <w:t xml:space="preserve">lines = </w:t>
      </w:r>
      <w:proofErr w:type="spellStart"/>
      <w:proofErr w:type="gramStart"/>
      <w:r w:rsidRPr="00950004">
        <w:rPr>
          <w:rFonts w:ascii="Times" w:hAnsi="Times" w:cs="Times"/>
          <w:i/>
        </w:rPr>
        <w:t>spark.textFile</w:t>
      </w:r>
      <w:proofErr w:type="spellEnd"/>
      <w:proofErr w:type="gramEnd"/>
      <w:r w:rsidRPr="00950004">
        <w:rPr>
          <w:rFonts w:ascii="Times" w:hAnsi="Times" w:cs="Times"/>
          <w:i/>
        </w:rPr>
        <w:t>("hdfs://...")</w:t>
      </w:r>
    </w:p>
    <w:p w14:paraId="10F8BB27" w14:textId="77777777" w:rsidR="009E7137" w:rsidRPr="00950004" w:rsidRDefault="009E7137" w:rsidP="00E5118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i/>
        </w:rPr>
      </w:pPr>
      <w:r w:rsidRPr="00950004">
        <w:rPr>
          <w:rFonts w:ascii="Times" w:hAnsi="Times" w:cs="Times"/>
          <w:i/>
        </w:rPr>
        <w:t xml:space="preserve">errors = </w:t>
      </w:r>
      <w:proofErr w:type="spellStart"/>
      <w:proofErr w:type="gramStart"/>
      <w:r w:rsidRPr="00950004">
        <w:rPr>
          <w:rFonts w:ascii="Times" w:hAnsi="Times" w:cs="Times"/>
          <w:i/>
        </w:rPr>
        <w:t>lines.filter</w:t>
      </w:r>
      <w:proofErr w:type="spellEnd"/>
      <w:proofErr w:type="gramEnd"/>
      <w:r w:rsidRPr="00950004">
        <w:rPr>
          <w:rFonts w:ascii="Times" w:hAnsi="Times" w:cs="Times"/>
          <w:i/>
        </w:rPr>
        <w:t>(_.</w:t>
      </w:r>
      <w:proofErr w:type="spellStart"/>
      <w:r w:rsidRPr="00950004">
        <w:rPr>
          <w:rFonts w:ascii="Times" w:hAnsi="Times" w:cs="Times"/>
          <w:i/>
        </w:rPr>
        <w:t>startsWith</w:t>
      </w:r>
      <w:proofErr w:type="spellEnd"/>
      <w:r w:rsidRPr="00950004">
        <w:rPr>
          <w:rFonts w:ascii="Times" w:hAnsi="Times" w:cs="Times"/>
          <w:i/>
        </w:rPr>
        <w:t>("ERROR"))</w:t>
      </w:r>
    </w:p>
    <w:p w14:paraId="31308A4E" w14:textId="77777777" w:rsidR="009E7137" w:rsidRPr="00950004" w:rsidRDefault="009E7137" w:rsidP="00E5118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i/>
        </w:rPr>
      </w:pPr>
      <w:proofErr w:type="spellStart"/>
      <w:proofErr w:type="gramStart"/>
      <w:r w:rsidRPr="00950004">
        <w:rPr>
          <w:rFonts w:ascii="Times" w:hAnsi="Times" w:cs="Times"/>
          <w:i/>
        </w:rPr>
        <w:t>errors.persist</w:t>
      </w:r>
      <w:proofErr w:type="spellEnd"/>
      <w:proofErr w:type="gramEnd"/>
      <w:r w:rsidRPr="00950004">
        <w:rPr>
          <w:rFonts w:ascii="Times" w:hAnsi="Times" w:cs="Times"/>
          <w:i/>
        </w:rPr>
        <w:t>()</w:t>
      </w:r>
    </w:p>
    <w:p w14:paraId="66D9767A" w14:textId="77777777" w:rsidR="00053E79" w:rsidRDefault="00053E79" w:rsidP="003D72CA">
      <w:pPr>
        <w:widowControl w:val="0"/>
        <w:autoSpaceDE w:val="0"/>
        <w:autoSpaceDN w:val="0"/>
        <w:adjustRightInd w:val="0"/>
        <w:rPr>
          <w:rFonts w:ascii="Helvetica" w:hAnsi="Helvetica" w:cs="Times"/>
        </w:rPr>
      </w:pPr>
    </w:p>
    <w:p w14:paraId="2E36A296" w14:textId="77777777" w:rsidR="003D72CA" w:rsidRPr="00032D8B" w:rsidRDefault="003D72CA" w:rsidP="003D72CA">
      <w:pPr>
        <w:widowControl w:val="0"/>
        <w:autoSpaceDE w:val="0"/>
        <w:autoSpaceDN w:val="0"/>
        <w:adjustRightInd w:val="0"/>
        <w:rPr>
          <w:rFonts w:ascii="Helvetica" w:hAnsi="Helvetica" w:cs="Times"/>
          <w:b/>
        </w:rPr>
      </w:pPr>
      <w:r w:rsidRPr="00032D8B">
        <w:rPr>
          <w:rFonts w:ascii="Helvetica" w:hAnsi="Helvetica" w:cs="Times"/>
        </w:rPr>
        <w:t>So far no operation performed in disk or cluster</w:t>
      </w:r>
      <w:r w:rsidRPr="00032D8B">
        <w:rPr>
          <w:rFonts w:ascii="Helvetica" w:hAnsi="Helvetica" w:cs="Times"/>
          <w:b/>
        </w:rPr>
        <w:t>.</w:t>
      </w:r>
    </w:p>
    <w:p w14:paraId="3FA326F9" w14:textId="77777777" w:rsidR="00053E79" w:rsidRDefault="00053E79" w:rsidP="00053E79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i/>
        </w:rPr>
      </w:pPr>
    </w:p>
    <w:p w14:paraId="2F3D0334" w14:textId="77777777" w:rsidR="009E7137" w:rsidRDefault="009E7137" w:rsidP="00E5118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i/>
        </w:rPr>
      </w:pPr>
      <w:proofErr w:type="spellStart"/>
      <w:proofErr w:type="gramStart"/>
      <w:r w:rsidRPr="00950004">
        <w:rPr>
          <w:rFonts w:ascii="Times" w:hAnsi="Times" w:cs="Times"/>
          <w:i/>
        </w:rPr>
        <w:t>errors.filter</w:t>
      </w:r>
      <w:proofErr w:type="spellEnd"/>
      <w:proofErr w:type="gramEnd"/>
      <w:r w:rsidRPr="00950004">
        <w:rPr>
          <w:rFonts w:ascii="Times" w:hAnsi="Times" w:cs="Times"/>
          <w:i/>
        </w:rPr>
        <w:t>(_.contains("MySQL")).count()</w:t>
      </w:r>
    </w:p>
    <w:p w14:paraId="711AF393" w14:textId="77777777" w:rsidR="00053E79" w:rsidRDefault="00053E79" w:rsidP="00032D8B">
      <w:pPr>
        <w:widowControl w:val="0"/>
        <w:autoSpaceDE w:val="0"/>
        <w:autoSpaceDN w:val="0"/>
        <w:adjustRightInd w:val="0"/>
        <w:rPr>
          <w:rFonts w:ascii="Helvetica" w:hAnsi="Helvetica" w:cs="Times"/>
        </w:rPr>
      </w:pPr>
    </w:p>
    <w:p w14:paraId="39F2E838" w14:textId="320F6517" w:rsidR="00950004" w:rsidRPr="00032D8B" w:rsidRDefault="003D72CA" w:rsidP="00032D8B">
      <w:pPr>
        <w:widowControl w:val="0"/>
        <w:autoSpaceDE w:val="0"/>
        <w:autoSpaceDN w:val="0"/>
        <w:adjustRightInd w:val="0"/>
        <w:rPr>
          <w:rFonts w:ascii="Helvetica" w:hAnsi="Helvetica" w:cs="Times"/>
        </w:rPr>
      </w:pPr>
      <w:r w:rsidRPr="00032D8B">
        <w:rPr>
          <w:rFonts w:ascii="Helvetica" w:hAnsi="Helvetica" w:cs="Times"/>
        </w:rPr>
        <w:t>After</w:t>
      </w:r>
      <w:r w:rsidR="00053E79">
        <w:rPr>
          <w:rFonts w:ascii="Helvetica" w:hAnsi="Helvetica" w:cs="Times"/>
        </w:rPr>
        <w:t xml:space="preserve"> 4</w:t>
      </w:r>
      <w:r w:rsidR="00053E79" w:rsidRPr="00053E79">
        <w:rPr>
          <w:rFonts w:ascii="Helvetica" w:hAnsi="Helvetica" w:cs="Times"/>
          <w:vertAlign w:val="superscript"/>
        </w:rPr>
        <w:t>th</w:t>
      </w:r>
      <w:r w:rsidR="00053E79">
        <w:rPr>
          <w:rFonts w:ascii="Helvetica" w:hAnsi="Helvetica" w:cs="Times"/>
        </w:rPr>
        <w:t xml:space="preserve"> line</w:t>
      </w:r>
      <w:r w:rsidR="00950004" w:rsidRPr="00032D8B">
        <w:rPr>
          <w:rFonts w:ascii="Helvetica" w:hAnsi="Helvetica" w:cs="Times"/>
        </w:rPr>
        <w:t>,</w:t>
      </w:r>
      <w:r w:rsidRPr="00032D8B">
        <w:rPr>
          <w:rFonts w:ascii="Helvetica" w:hAnsi="Helvetica" w:cs="Times"/>
          <w:b/>
        </w:rPr>
        <w:t xml:space="preserve"> errors</w:t>
      </w:r>
      <w:r w:rsidRPr="00032D8B">
        <w:rPr>
          <w:rFonts w:ascii="Helvetica" w:hAnsi="Helvetica" w:cs="Times"/>
        </w:rPr>
        <w:t xml:space="preserve"> are stored in partition. Base RDD</w:t>
      </w:r>
      <w:r w:rsidR="00053E79">
        <w:rPr>
          <w:rFonts w:ascii="Helvetica" w:hAnsi="Helvetica" w:cs="Times"/>
        </w:rPr>
        <w:t>,</w:t>
      </w:r>
      <w:r w:rsidRPr="00032D8B">
        <w:rPr>
          <w:rFonts w:ascii="Helvetica" w:hAnsi="Helvetica" w:cs="Times"/>
        </w:rPr>
        <w:t xml:space="preserve"> lines </w:t>
      </w:r>
      <w:proofErr w:type="gramStart"/>
      <w:r w:rsidR="00053E79">
        <w:rPr>
          <w:rFonts w:ascii="Helvetica" w:hAnsi="Helvetica" w:cs="Times"/>
        </w:rPr>
        <w:t>is</w:t>
      </w:r>
      <w:proofErr w:type="gramEnd"/>
      <w:r w:rsidR="00053E79">
        <w:rPr>
          <w:rFonts w:ascii="Helvetica" w:hAnsi="Helvetica" w:cs="Times"/>
        </w:rPr>
        <w:t xml:space="preserve"> </w:t>
      </w:r>
      <w:r w:rsidRPr="00032D8B">
        <w:rPr>
          <w:rFonts w:ascii="Helvetica" w:hAnsi="Helvetica" w:cs="Times"/>
        </w:rPr>
        <w:t xml:space="preserve">not stored in </w:t>
      </w:r>
      <w:r w:rsidR="00950004" w:rsidRPr="00032D8B">
        <w:rPr>
          <w:rFonts w:ascii="Helvetica" w:hAnsi="Helvetica" w:cs="Times"/>
        </w:rPr>
        <w:t>cluster</w:t>
      </w:r>
      <w:r w:rsidRPr="00032D8B">
        <w:rPr>
          <w:rFonts w:ascii="Helvetica" w:hAnsi="Helvetica" w:cs="Times"/>
        </w:rPr>
        <w:t xml:space="preserve">. Only lineage graph drawn. </w:t>
      </w:r>
      <w:r w:rsidR="00C74FC1" w:rsidRPr="00032D8B">
        <w:rPr>
          <w:rFonts w:ascii="Helvetica" w:hAnsi="Helvetica" w:cs="Times"/>
        </w:rPr>
        <w:t>I</w:t>
      </w:r>
      <w:r w:rsidR="00053E79">
        <w:rPr>
          <w:rFonts w:ascii="Helvetica" w:hAnsi="Helvetica" w:cs="Times"/>
        </w:rPr>
        <w:t xml:space="preserve">t is efficient because errors are </w:t>
      </w:r>
      <w:r w:rsidR="00C74FC1" w:rsidRPr="00032D8B">
        <w:rPr>
          <w:rFonts w:ascii="Helvetica" w:hAnsi="Helvetica" w:cs="Times"/>
        </w:rPr>
        <w:t xml:space="preserve">small </w:t>
      </w:r>
      <w:r w:rsidR="00D515DE" w:rsidRPr="00032D8B">
        <w:rPr>
          <w:rFonts w:ascii="Helvetica" w:hAnsi="Helvetica" w:cs="Times"/>
        </w:rPr>
        <w:t xml:space="preserve">part of lines. </w:t>
      </w:r>
      <w:r w:rsidRPr="00032D8B">
        <w:rPr>
          <w:rFonts w:ascii="Helvetica" w:hAnsi="Helvetica" w:cs="Times"/>
        </w:rPr>
        <w:t xml:space="preserve">If any of the partitions is lost for errors only last partition rebuilds by applying corresponding filter of lines. </w:t>
      </w:r>
    </w:p>
    <w:p w14:paraId="192D8F6E" w14:textId="77777777" w:rsidR="00032D8B" w:rsidRDefault="00032D8B" w:rsidP="00B35B4B">
      <w:pPr>
        <w:rPr>
          <w:b/>
        </w:rPr>
      </w:pPr>
    </w:p>
    <w:p w14:paraId="1FE848A7" w14:textId="471C0661" w:rsidR="00EA2E24" w:rsidRPr="00032D8B" w:rsidRDefault="003D72CA" w:rsidP="00B35B4B">
      <w:pPr>
        <w:rPr>
          <w:rFonts w:ascii="Helvetica" w:hAnsi="Helvetica"/>
          <w:b/>
        </w:rPr>
      </w:pPr>
      <w:r w:rsidRPr="00032D8B">
        <w:rPr>
          <w:rFonts w:ascii="Helvetica" w:hAnsi="Helvetica"/>
          <w:b/>
        </w:rPr>
        <w:t>Advantages of RDD</w:t>
      </w:r>
    </w:p>
    <w:p w14:paraId="075DE3C3" w14:textId="2D37F986" w:rsidR="004B6774" w:rsidRPr="00032D8B" w:rsidRDefault="00E51184" w:rsidP="00EA2E24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032D8B">
        <w:rPr>
          <w:rFonts w:ascii="Helvetica" w:hAnsi="Helvetica"/>
        </w:rPr>
        <w:t>Distributed shared memory (DSM) also</w:t>
      </w:r>
      <w:r w:rsidR="004B6774" w:rsidRPr="00032D8B">
        <w:rPr>
          <w:rFonts w:ascii="Helvetica" w:hAnsi="Helvetica"/>
        </w:rPr>
        <w:t xml:space="preserve"> general abstraction </w:t>
      </w:r>
      <w:r w:rsidRPr="00032D8B">
        <w:rPr>
          <w:rFonts w:ascii="Helvetica" w:hAnsi="Helvetica"/>
        </w:rPr>
        <w:t xml:space="preserve">and but DSM allows </w:t>
      </w:r>
      <w:r w:rsidR="004B6774" w:rsidRPr="00032D8B">
        <w:rPr>
          <w:rFonts w:ascii="Helvetica" w:hAnsi="Helvetica"/>
        </w:rPr>
        <w:t>reads and writes to each memory location. This feature makes it very hard in fault tolerant. RDD only allows bulk writes</w:t>
      </w:r>
      <w:r w:rsidR="00EA2E24" w:rsidRPr="00032D8B">
        <w:rPr>
          <w:rFonts w:ascii="Helvetica" w:hAnsi="Helvetica"/>
        </w:rPr>
        <w:t xml:space="preserve"> </w:t>
      </w:r>
      <w:r w:rsidR="00425278" w:rsidRPr="00032D8B">
        <w:rPr>
          <w:rFonts w:ascii="Helvetica" w:hAnsi="Helvetica"/>
        </w:rPr>
        <w:t>(Through map operations)</w:t>
      </w:r>
      <w:r w:rsidR="004B6774" w:rsidRPr="00032D8B">
        <w:rPr>
          <w:rFonts w:ascii="Helvetica" w:hAnsi="Helvetica"/>
        </w:rPr>
        <w:t xml:space="preserve"> makes it easier to </w:t>
      </w:r>
      <w:r w:rsidRPr="00032D8B">
        <w:rPr>
          <w:rFonts w:ascii="Helvetica" w:hAnsi="Helvetica"/>
        </w:rPr>
        <w:t>achieve</w:t>
      </w:r>
      <w:r w:rsidR="004B6774" w:rsidRPr="00032D8B">
        <w:rPr>
          <w:rFonts w:ascii="Helvetica" w:hAnsi="Helvetica"/>
        </w:rPr>
        <w:t xml:space="preserve"> fault tolerance. </w:t>
      </w:r>
    </w:p>
    <w:p w14:paraId="37F770CE" w14:textId="77777777" w:rsidR="00E51184" w:rsidRPr="00032D8B" w:rsidRDefault="00E51184" w:rsidP="00B35B4B">
      <w:pPr>
        <w:rPr>
          <w:rFonts w:ascii="Helvetica" w:hAnsi="Helvetica"/>
        </w:rPr>
      </w:pPr>
    </w:p>
    <w:p w14:paraId="2AAF54D2" w14:textId="77777777" w:rsidR="004B6774" w:rsidRPr="00032D8B" w:rsidRDefault="004B6774" w:rsidP="00EA2E24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032D8B">
        <w:rPr>
          <w:rFonts w:ascii="Helvetica" w:hAnsi="Helvetica"/>
        </w:rPr>
        <w:t>Another benefit of RDD is immutable i</w:t>
      </w:r>
      <w:r w:rsidR="00E51184" w:rsidRPr="00032D8B">
        <w:rPr>
          <w:rFonts w:ascii="Helvetica" w:hAnsi="Helvetica"/>
        </w:rPr>
        <w:t>n nature</w:t>
      </w:r>
      <w:r w:rsidRPr="00032D8B">
        <w:rPr>
          <w:rFonts w:ascii="Helvetica" w:hAnsi="Helvetica"/>
        </w:rPr>
        <w:t xml:space="preserve"> </w:t>
      </w:r>
      <w:r w:rsidR="00E51184" w:rsidRPr="00032D8B">
        <w:rPr>
          <w:rFonts w:ascii="Helvetica" w:hAnsi="Helvetica"/>
        </w:rPr>
        <w:t xml:space="preserve">lets a system can </w:t>
      </w:r>
      <w:r w:rsidRPr="00032D8B">
        <w:rPr>
          <w:rFonts w:ascii="Helvetica" w:hAnsi="Helvetica"/>
        </w:rPr>
        <w:t>have slow nodes by running backup copies</w:t>
      </w:r>
      <w:r w:rsidR="00E51184" w:rsidRPr="00032D8B">
        <w:rPr>
          <w:rFonts w:ascii="Helvetica" w:hAnsi="Helvetica"/>
        </w:rPr>
        <w:t>. Back</w:t>
      </w:r>
      <w:r w:rsidRPr="00032D8B">
        <w:rPr>
          <w:rFonts w:ascii="Helvetica" w:hAnsi="Helvetica"/>
        </w:rPr>
        <w:t xml:space="preserve">up copies are hard to implements in DSM as two copies of a task would </w:t>
      </w:r>
      <w:r w:rsidR="00E51184" w:rsidRPr="00032D8B">
        <w:rPr>
          <w:rFonts w:ascii="Helvetica" w:hAnsi="Helvetica"/>
        </w:rPr>
        <w:t>access</w:t>
      </w:r>
      <w:r w:rsidRPr="00032D8B">
        <w:rPr>
          <w:rFonts w:ascii="Helvetica" w:hAnsi="Helvetica"/>
        </w:rPr>
        <w:t xml:space="preserve"> the same memory location and interface with each other’s updates </w:t>
      </w:r>
    </w:p>
    <w:p w14:paraId="2355C8CB" w14:textId="77777777" w:rsidR="00E51184" w:rsidRPr="00032D8B" w:rsidRDefault="00E51184" w:rsidP="00B35B4B">
      <w:pPr>
        <w:rPr>
          <w:rFonts w:ascii="Helvetica" w:hAnsi="Helvetica"/>
        </w:rPr>
      </w:pPr>
    </w:p>
    <w:p w14:paraId="2D04D8AE" w14:textId="77777777" w:rsidR="004B6774" w:rsidRPr="00032D8B" w:rsidRDefault="004B6774" w:rsidP="00EA2E24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032D8B">
        <w:rPr>
          <w:rFonts w:ascii="Helvetica" w:hAnsi="Helvetica"/>
        </w:rPr>
        <w:t>R</w:t>
      </w:r>
      <w:r w:rsidR="00E51184" w:rsidRPr="00032D8B">
        <w:rPr>
          <w:rFonts w:ascii="Helvetica" w:hAnsi="Helvetica"/>
        </w:rPr>
        <w:t>DD</w:t>
      </w:r>
      <w:r w:rsidRPr="00032D8B">
        <w:rPr>
          <w:rFonts w:ascii="Helvetica" w:hAnsi="Helvetica"/>
        </w:rPr>
        <w:t xml:space="preserve"> degrade gracefully when there is not enough memory </w:t>
      </w:r>
    </w:p>
    <w:p w14:paraId="2DF9693F" w14:textId="77777777" w:rsidR="004B6774" w:rsidRDefault="004B6774" w:rsidP="00B35B4B"/>
    <w:p w14:paraId="2007459F" w14:textId="77777777" w:rsidR="00053E79" w:rsidRDefault="00053E79" w:rsidP="00B35B4B">
      <w:pPr>
        <w:rPr>
          <w:rFonts w:ascii="Helvetica" w:hAnsi="Helvetica"/>
          <w:b/>
        </w:rPr>
      </w:pPr>
    </w:p>
    <w:p w14:paraId="5206B84E" w14:textId="77777777" w:rsidR="00053E79" w:rsidRDefault="00053E79" w:rsidP="00B35B4B">
      <w:pPr>
        <w:rPr>
          <w:rFonts w:ascii="Helvetica" w:hAnsi="Helvetica"/>
          <w:b/>
        </w:rPr>
      </w:pPr>
    </w:p>
    <w:p w14:paraId="62C1EFCD" w14:textId="77777777" w:rsidR="00557E93" w:rsidRDefault="0071405B" w:rsidP="00B35B4B">
      <w:pPr>
        <w:rPr>
          <w:rFonts w:ascii="Helvetica" w:hAnsi="Helvetica"/>
        </w:rPr>
      </w:pPr>
      <w:r w:rsidRPr="00032D8B">
        <w:rPr>
          <w:rFonts w:ascii="Helvetica" w:hAnsi="Helvetica"/>
          <w:b/>
        </w:rPr>
        <w:t xml:space="preserve">RDD VS Distributed Shared </w:t>
      </w:r>
      <w:r w:rsidR="00E51184" w:rsidRPr="00032D8B">
        <w:rPr>
          <w:rFonts w:ascii="Helvetica" w:hAnsi="Helvetica"/>
          <w:b/>
        </w:rPr>
        <w:t>memory</w:t>
      </w:r>
      <w:r w:rsidR="00EA2E24" w:rsidRPr="00032D8B">
        <w:rPr>
          <w:rFonts w:ascii="Helvetica" w:hAnsi="Helvetica"/>
        </w:rPr>
        <w:t>:</w:t>
      </w:r>
    </w:p>
    <w:p w14:paraId="5359A6F5" w14:textId="4C22746D" w:rsidR="00E51184" w:rsidRPr="00032D8B" w:rsidRDefault="00E51184" w:rsidP="00B35B4B">
      <w:pPr>
        <w:rPr>
          <w:rFonts w:ascii="Helvetica" w:hAnsi="Helvetica"/>
        </w:rPr>
      </w:pPr>
      <w:r w:rsidRPr="00032D8B">
        <w:rPr>
          <w:rFonts w:ascii="Helvetica" w:hAnsi="Helvetica"/>
        </w:rPr>
        <w:t>RDD’s</w:t>
      </w:r>
      <w:r w:rsidR="0071405B" w:rsidRPr="00032D8B">
        <w:rPr>
          <w:rFonts w:ascii="Helvetica" w:hAnsi="Helvetica"/>
        </w:rPr>
        <w:t xml:space="preserve"> are coarse grained</w:t>
      </w:r>
      <w:r w:rsidR="000E4666" w:rsidRPr="00032D8B">
        <w:rPr>
          <w:rFonts w:ascii="Helvetica" w:hAnsi="Helvetica"/>
        </w:rPr>
        <w:t xml:space="preserve"> t</w:t>
      </w:r>
      <w:r w:rsidR="0071405B" w:rsidRPr="00032D8B">
        <w:rPr>
          <w:rFonts w:ascii="Helvetica" w:hAnsi="Helvetica"/>
        </w:rPr>
        <w:t>o better for f</w:t>
      </w:r>
      <w:r w:rsidR="004B6774" w:rsidRPr="00032D8B">
        <w:rPr>
          <w:rFonts w:ascii="Helvetica" w:hAnsi="Helvetica"/>
        </w:rPr>
        <w:t>ault tolerant</w:t>
      </w:r>
      <w:r w:rsidR="0071405B" w:rsidRPr="00032D8B">
        <w:rPr>
          <w:rFonts w:ascii="Helvetica" w:hAnsi="Helvetica"/>
        </w:rPr>
        <w:t>.</w:t>
      </w:r>
      <w:r w:rsidR="004B6774" w:rsidRPr="00032D8B">
        <w:rPr>
          <w:rFonts w:ascii="Helvetica" w:hAnsi="Helvetica"/>
        </w:rPr>
        <w:t xml:space="preserve"> </w:t>
      </w:r>
      <w:r w:rsidR="0071405B" w:rsidRPr="00032D8B">
        <w:rPr>
          <w:rFonts w:ascii="Helvetica" w:hAnsi="Helvetica"/>
        </w:rPr>
        <w:t>DSM</w:t>
      </w:r>
      <w:r w:rsidR="00EA2E24" w:rsidRPr="00032D8B">
        <w:rPr>
          <w:rFonts w:ascii="Helvetica" w:hAnsi="Helvetica"/>
        </w:rPr>
        <w:t>’s</w:t>
      </w:r>
      <w:r w:rsidR="0071405B" w:rsidRPr="00032D8B">
        <w:rPr>
          <w:rFonts w:ascii="Helvetica" w:hAnsi="Helvetica"/>
        </w:rPr>
        <w:t xml:space="preserve"> are fine grained use</w:t>
      </w:r>
      <w:r w:rsidR="00EA2E24" w:rsidRPr="00032D8B">
        <w:rPr>
          <w:rFonts w:ascii="Helvetica" w:hAnsi="Helvetica"/>
        </w:rPr>
        <w:t>d</w:t>
      </w:r>
      <w:r w:rsidR="0071405B" w:rsidRPr="00032D8B">
        <w:rPr>
          <w:rFonts w:ascii="Helvetica" w:hAnsi="Helvetica"/>
        </w:rPr>
        <w:t xml:space="preserve"> for application which may involve more writes. RDD do need check pointing because lineage graph.</w:t>
      </w:r>
      <w:r w:rsidR="00557E93">
        <w:rPr>
          <w:rFonts w:ascii="Helvetica" w:hAnsi="Helvetica"/>
        </w:rPr>
        <w:t xml:space="preserve"> </w:t>
      </w:r>
      <w:r w:rsidR="0071405B" w:rsidRPr="00032D8B">
        <w:rPr>
          <w:rFonts w:ascii="Helvetica" w:hAnsi="Helvetica"/>
        </w:rPr>
        <w:t xml:space="preserve">Partitions of RDD which do not fit in RAM will spilled into disk will also provide similar performance. </w:t>
      </w:r>
    </w:p>
    <w:p w14:paraId="7895D1A7" w14:textId="77777777" w:rsidR="00EA2E24" w:rsidRPr="00557E93" w:rsidRDefault="00EA2E24" w:rsidP="00B35B4B">
      <w:pPr>
        <w:rPr>
          <w:rFonts w:ascii="Helvetica" w:hAnsi="Helvetica"/>
        </w:rPr>
      </w:pPr>
    </w:p>
    <w:p w14:paraId="3166E836" w14:textId="19E43495" w:rsidR="00E51184" w:rsidRPr="00557E93" w:rsidRDefault="003D72CA" w:rsidP="00B35B4B">
      <w:pPr>
        <w:rPr>
          <w:rFonts w:ascii="Helvetica" w:hAnsi="Helvetica"/>
          <w:b/>
        </w:rPr>
      </w:pPr>
      <w:r w:rsidRPr="00557E93">
        <w:rPr>
          <w:rFonts w:ascii="Helvetica" w:hAnsi="Helvetica"/>
          <w:b/>
        </w:rPr>
        <w:t>Applications not suitable for RDD’S</w:t>
      </w:r>
    </w:p>
    <w:p w14:paraId="53E725F9" w14:textId="0FBAC6FD" w:rsidR="004B6774" w:rsidRDefault="004B6774" w:rsidP="00B35B4B">
      <w:r w:rsidRPr="00557E93">
        <w:rPr>
          <w:rFonts w:ascii="Helvetica" w:hAnsi="Helvetica"/>
        </w:rPr>
        <w:t>Ap</w:t>
      </w:r>
      <w:r w:rsidR="009621AD" w:rsidRPr="00557E93">
        <w:rPr>
          <w:rFonts w:ascii="Helvetica" w:hAnsi="Helvetica"/>
        </w:rPr>
        <w:t>plications not suitable for RDD</w:t>
      </w:r>
      <w:r w:rsidRPr="00557E93">
        <w:rPr>
          <w:rFonts w:ascii="Helvetica" w:hAnsi="Helvetica"/>
        </w:rPr>
        <w:t>: RDD are best suitable for batch jobs</w:t>
      </w:r>
      <w:r w:rsidR="00425278" w:rsidRPr="00557E93">
        <w:rPr>
          <w:rFonts w:ascii="Helvetica" w:hAnsi="Helvetica"/>
        </w:rPr>
        <w:t>. E</w:t>
      </w:r>
      <w:r w:rsidRPr="00557E93">
        <w:rPr>
          <w:rFonts w:ascii="Helvetica" w:hAnsi="Helvetica"/>
        </w:rPr>
        <w:t>ach transformation</w:t>
      </w:r>
      <w:r w:rsidR="00425278" w:rsidRPr="00557E93">
        <w:rPr>
          <w:rFonts w:ascii="Helvetica" w:hAnsi="Helvetica"/>
        </w:rPr>
        <w:t xml:space="preserve"> as </w:t>
      </w:r>
      <w:r w:rsidRPr="00557E93">
        <w:rPr>
          <w:rFonts w:ascii="Helvetica" w:hAnsi="Helvetica"/>
        </w:rPr>
        <w:t xml:space="preserve">one item in lineage </w:t>
      </w:r>
      <w:r w:rsidR="0046695C" w:rsidRPr="00557E93">
        <w:rPr>
          <w:rFonts w:ascii="Helvetica" w:hAnsi="Helvetica"/>
        </w:rPr>
        <w:t>graph and can recover lost partitions without havi</w:t>
      </w:r>
      <w:r w:rsidR="00E51184" w:rsidRPr="00557E93">
        <w:rPr>
          <w:rFonts w:ascii="Helvetica" w:hAnsi="Helvetica"/>
        </w:rPr>
        <w:t>ng to log large amounts of data</w:t>
      </w:r>
      <w:r w:rsidR="0046695C" w:rsidRPr="00557E93">
        <w:rPr>
          <w:rFonts w:ascii="Helvetica" w:hAnsi="Helvetica"/>
        </w:rPr>
        <w:t>. RDD less suitable for applications that</w:t>
      </w:r>
      <w:r w:rsidR="00425278" w:rsidRPr="00557E93">
        <w:rPr>
          <w:rFonts w:ascii="Helvetica" w:hAnsi="Helvetica"/>
        </w:rPr>
        <w:t xml:space="preserve"> makes</w:t>
      </w:r>
      <w:r w:rsidR="0046695C" w:rsidRPr="00557E93">
        <w:rPr>
          <w:rFonts w:ascii="Helvetica" w:hAnsi="Helvetica"/>
        </w:rPr>
        <w:t xml:space="preserve"> fine</w:t>
      </w:r>
      <w:r w:rsidR="00425278" w:rsidRPr="00557E93">
        <w:rPr>
          <w:rFonts w:ascii="Helvetica" w:hAnsi="Helvetica"/>
        </w:rPr>
        <w:t xml:space="preserve"> grained updates </w:t>
      </w:r>
      <w:r w:rsidR="0046695C" w:rsidRPr="00557E93">
        <w:rPr>
          <w:rFonts w:ascii="Helvetica" w:hAnsi="Helvetica"/>
        </w:rPr>
        <w:t>like a web application storage system or web crawler</w:t>
      </w:r>
      <w:r w:rsidR="0046695C">
        <w:t>.</w:t>
      </w:r>
    </w:p>
    <w:p w14:paraId="2698E496" w14:textId="77777777" w:rsidR="00EA2E24" w:rsidRDefault="00EA2E24" w:rsidP="00B35B4B"/>
    <w:p w14:paraId="511978C9" w14:textId="77777777" w:rsidR="00032D8B" w:rsidRPr="00557E93" w:rsidRDefault="00E11E02" w:rsidP="00032D8B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557E93">
        <w:rPr>
          <w:rFonts w:ascii="Helvetica" w:hAnsi="Helvetica"/>
          <w:b/>
          <w:sz w:val="28"/>
          <w:szCs w:val="28"/>
        </w:rPr>
        <w:t>Spark Programming interface:</w:t>
      </w:r>
      <w:r w:rsidRPr="00557E93">
        <w:rPr>
          <w:rFonts w:ascii="Helvetica" w:hAnsi="Helvetica"/>
          <w:b/>
        </w:rPr>
        <w:t xml:space="preserve"> </w:t>
      </w:r>
    </w:p>
    <w:p w14:paraId="04C844D5" w14:textId="77777777" w:rsidR="00557E93" w:rsidRDefault="00557E93" w:rsidP="00B35B4B"/>
    <w:p w14:paraId="3DDD0A69" w14:textId="3FAE1635" w:rsidR="009E761D" w:rsidRPr="00557E93" w:rsidRDefault="00EA2E24" w:rsidP="00557E93">
      <w:pPr>
        <w:rPr>
          <w:rFonts w:ascii="Helvetica" w:hAnsi="Helvetica"/>
        </w:rPr>
      </w:pPr>
      <w:r w:rsidRPr="00557E93">
        <w:rPr>
          <w:rFonts w:ascii="Helvetica" w:hAnsi="Helvetica"/>
        </w:rPr>
        <w:t>Spark API written in S</w:t>
      </w:r>
      <w:r w:rsidR="00425278" w:rsidRPr="00557E93">
        <w:rPr>
          <w:rFonts w:ascii="Helvetica" w:hAnsi="Helvetica"/>
        </w:rPr>
        <w:t>cala which is statically typed functional language</w:t>
      </w:r>
      <w:r w:rsidR="00053E79">
        <w:rPr>
          <w:rFonts w:ascii="Helvetica" w:hAnsi="Helvetica"/>
        </w:rPr>
        <w:t xml:space="preserve"> which will run  </w:t>
      </w:r>
      <w:r w:rsidRPr="00557E93">
        <w:rPr>
          <w:rFonts w:ascii="Helvetica" w:hAnsi="Helvetica"/>
        </w:rPr>
        <w:t xml:space="preserve"> on JAVA virtual machine</w:t>
      </w:r>
      <w:r w:rsidR="00425278" w:rsidRPr="00557E93">
        <w:rPr>
          <w:rFonts w:ascii="Helvetica" w:hAnsi="Helvetica"/>
        </w:rPr>
        <w:t xml:space="preserve">. </w:t>
      </w:r>
      <w:r w:rsidRPr="00557E93">
        <w:rPr>
          <w:rFonts w:ascii="Helvetica" w:hAnsi="Helvetica"/>
        </w:rPr>
        <w:t xml:space="preserve">Spark uses </w:t>
      </w:r>
      <w:r w:rsidR="00E51184" w:rsidRPr="00557E93">
        <w:rPr>
          <w:rFonts w:ascii="Helvetica" w:hAnsi="Helvetica"/>
        </w:rPr>
        <w:t>Scala</w:t>
      </w:r>
      <w:r w:rsidR="009621AD" w:rsidRPr="00557E93">
        <w:rPr>
          <w:rFonts w:ascii="Helvetica" w:hAnsi="Helvetica"/>
        </w:rPr>
        <w:t xml:space="preserve"> </w:t>
      </w:r>
      <w:r w:rsidRPr="00557E93">
        <w:rPr>
          <w:rFonts w:ascii="Helvetica" w:hAnsi="Helvetica"/>
        </w:rPr>
        <w:t xml:space="preserve">because of </w:t>
      </w:r>
      <w:r w:rsidR="0046695C" w:rsidRPr="00557E93">
        <w:rPr>
          <w:rFonts w:ascii="Helvetica" w:hAnsi="Helvetica"/>
          <w:color w:val="000000" w:themeColor="text1"/>
        </w:rPr>
        <w:t>comb</w:t>
      </w:r>
      <w:r w:rsidR="009621AD" w:rsidRPr="00557E93">
        <w:rPr>
          <w:rFonts w:ascii="Helvetica" w:hAnsi="Helvetica"/>
          <w:color w:val="000000" w:themeColor="text1"/>
        </w:rPr>
        <w:t>ination</w:t>
      </w:r>
      <w:r w:rsidR="0046695C" w:rsidRPr="00557E93">
        <w:rPr>
          <w:rFonts w:ascii="Helvetica" w:hAnsi="Helvetica"/>
          <w:color w:val="000000" w:themeColor="text1"/>
        </w:rPr>
        <w:t xml:space="preserve"> of Conciseness </w:t>
      </w:r>
      <w:r w:rsidR="0046695C" w:rsidRPr="00557E93">
        <w:rPr>
          <w:rFonts w:ascii="Helvetica" w:hAnsi="Helvetica"/>
        </w:rPr>
        <w:t>and efficiency (Sta</w:t>
      </w:r>
      <w:r w:rsidR="000702F9" w:rsidRPr="00557E93">
        <w:rPr>
          <w:rFonts w:ascii="Helvetica" w:hAnsi="Helvetica"/>
        </w:rPr>
        <w:t>tic typing)</w:t>
      </w:r>
      <w:r w:rsidR="0046695C" w:rsidRPr="00557E93">
        <w:rPr>
          <w:rFonts w:ascii="Helvetica" w:hAnsi="Helvetica"/>
        </w:rPr>
        <w:t>.</w:t>
      </w:r>
      <w:r w:rsidR="007028D9">
        <w:rPr>
          <w:rFonts w:ascii="Helvetica" w:hAnsi="Helvetica"/>
        </w:rPr>
        <w:t xml:space="preserve"> </w:t>
      </w:r>
      <w:r w:rsidR="0046695C" w:rsidRPr="00557E93">
        <w:rPr>
          <w:rFonts w:ascii="Helvetica" w:hAnsi="Helvetica"/>
        </w:rPr>
        <w:t xml:space="preserve">To use spark </w:t>
      </w:r>
      <w:r w:rsidR="009621AD" w:rsidRPr="00557E93">
        <w:rPr>
          <w:rFonts w:ascii="Helvetica" w:hAnsi="Helvetica"/>
        </w:rPr>
        <w:t>developers,</w:t>
      </w:r>
      <w:r w:rsidR="0046695C" w:rsidRPr="00557E93">
        <w:rPr>
          <w:rFonts w:ascii="Helvetica" w:hAnsi="Helvetica"/>
        </w:rPr>
        <w:t xml:space="preserve"> write driver program that connects to a cluster of workers. Driver defines one or more RDD and invokes them and draw a lineage graph</w:t>
      </w:r>
      <w:r w:rsidR="00557E93">
        <w:rPr>
          <w:rFonts w:ascii="Helvetica" w:hAnsi="Helvetica"/>
        </w:rPr>
        <w:t xml:space="preserve">. </w:t>
      </w:r>
      <w:r w:rsidR="0046695C" w:rsidRPr="00557E93">
        <w:rPr>
          <w:rFonts w:ascii="Helvetica" w:hAnsi="Helvetica"/>
        </w:rPr>
        <w:t>Workers are long lived processes that can store RDD partitions in RAM across operations.</w:t>
      </w:r>
    </w:p>
    <w:p w14:paraId="31167D86" w14:textId="77777777" w:rsidR="00D515DE" w:rsidRPr="00557E93" w:rsidRDefault="00D515DE" w:rsidP="009E761D">
      <w:pPr>
        <w:pStyle w:val="ListParagraph"/>
        <w:rPr>
          <w:rFonts w:ascii="Helvetica" w:hAnsi="Helvetica"/>
        </w:rPr>
      </w:pPr>
    </w:p>
    <w:p w14:paraId="63E53F66" w14:textId="733E393A" w:rsidR="000B1306" w:rsidRPr="00557E93" w:rsidRDefault="00574D9D" w:rsidP="00557E93">
      <w:pPr>
        <w:pStyle w:val="ListParagraph"/>
        <w:numPr>
          <w:ilvl w:val="0"/>
          <w:numId w:val="10"/>
        </w:numPr>
        <w:rPr>
          <w:rFonts w:ascii="Helvetica" w:hAnsi="Helvetica"/>
          <w:b/>
        </w:rPr>
      </w:pPr>
      <w:r w:rsidRPr="00557E93">
        <w:rPr>
          <w:rFonts w:ascii="Helvetica" w:hAnsi="Helvetica"/>
          <w:b/>
          <w:sz w:val="28"/>
          <w:szCs w:val="28"/>
        </w:rPr>
        <w:t>Representing RDD’S:</w:t>
      </w:r>
      <w:r w:rsidRPr="00557E93">
        <w:rPr>
          <w:rFonts w:ascii="Helvetica" w:hAnsi="Helvetica"/>
          <w:b/>
        </w:rPr>
        <w:t xml:space="preserve"> </w:t>
      </w:r>
    </w:p>
    <w:p w14:paraId="59951F76" w14:textId="77777777" w:rsidR="00557E93" w:rsidRPr="00557E93" w:rsidRDefault="00557E93" w:rsidP="00D515DE">
      <w:pPr>
        <w:rPr>
          <w:rFonts w:ascii="Helvetica" w:hAnsi="Helvetica"/>
          <w:b/>
        </w:rPr>
      </w:pPr>
    </w:p>
    <w:p w14:paraId="6CBE236A" w14:textId="1CFE2893" w:rsidR="00574D9D" w:rsidRPr="00557E93" w:rsidRDefault="00574D9D" w:rsidP="00557E93">
      <w:pPr>
        <w:ind w:firstLine="360"/>
        <w:rPr>
          <w:rFonts w:ascii="Helvetica" w:hAnsi="Helvetica"/>
        </w:rPr>
      </w:pPr>
      <w:r w:rsidRPr="00557E93">
        <w:rPr>
          <w:rFonts w:ascii="Helvetica" w:hAnsi="Helvetica"/>
        </w:rPr>
        <w:t>Repr</w:t>
      </w:r>
      <w:r w:rsidR="00873558" w:rsidRPr="00557E93">
        <w:rPr>
          <w:rFonts w:ascii="Helvetica" w:hAnsi="Helvetica"/>
        </w:rPr>
        <w:t>e</w:t>
      </w:r>
      <w:r w:rsidRPr="00557E93">
        <w:rPr>
          <w:rFonts w:ascii="Helvetica" w:hAnsi="Helvetica"/>
        </w:rPr>
        <w:t>senting RDD through a common inte</w:t>
      </w:r>
      <w:r w:rsidR="00D515DE" w:rsidRPr="00557E93">
        <w:rPr>
          <w:rFonts w:ascii="Helvetica" w:hAnsi="Helvetica"/>
        </w:rPr>
        <w:t xml:space="preserve">rface that exposes five pieces </w:t>
      </w:r>
      <w:r w:rsidRPr="00557E93">
        <w:rPr>
          <w:rFonts w:ascii="Helvetica" w:hAnsi="Helvetica"/>
        </w:rPr>
        <w:t xml:space="preserve">of information </w:t>
      </w:r>
    </w:p>
    <w:p w14:paraId="556180E8" w14:textId="77777777" w:rsidR="00574D9D" w:rsidRDefault="00574D9D" w:rsidP="00574D9D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557E93">
        <w:rPr>
          <w:rFonts w:ascii="Helvetica" w:hAnsi="Helvetica"/>
        </w:rPr>
        <w:t>A set of partitions which are atomic pieces of data set.</w:t>
      </w:r>
    </w:p>
    <w:p w14:paraId="1496D323" w14:textId="792E9E0F" w:rsidR="007028D9" w:rsidRPr="00557E93" w:rsidRDefault="007028D9" w:rsidP="00574D9D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Preferred locations</w:t>
      </w:r>
    </w:p>
    <w:p w14:paraId="189B3799" w14:textId="5E6938CE" w:rsidR="00574D9D" w:rsidRPr="00557E93" w:rsidRDefault="00574D9D" w:rsidP="00574D9D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557E93">
        <w:rPr>
          <w:rFonts w:ascii="Helvetica" w:hAnsi="Helvetica"/>
        </w:rPr>
        <w:t>A set of dependencies on Parent’s RD</w:t>
      </w:r>
      <w:r w:rsidR="00D515DE" w:rsidRPr="00557E93">
        <w:rPr>
          <w:rFonts w:ascii="Helvetica" w:hAnsi="Helvetica"/>
        </w:rPr>
        <w:t>D which is a function computing</w:t>
      </w:r>
      <w:r w:rsidRPr="00557E93">
        <w:rPr>
          <w:rFonts w:ascii="Helvetica" w:hAnsi="Helvetica"/>
        </w:rPr>
        <w:t xml:space="preserve"> the dataset based on its parent RDD’s</w:t>
      </w:r>
    </w:p>
    <w:p w14:paraId="15B0B0F7" w14:textId="05B51792" w:rsidR="00574D9D" w:rsidRPr="00557E93" w:rsidRDefault="00574D9D" w:rsidP="00574D9D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557E93">
        <w:rPr>
          <w:rFonts w:ascii="Helvetica" w:hAnsi="Helvetica"/>
        </w:rPr>
        <w:t>Meta data about partitioning scheme and data placement</w:t>
      </w:r>
      <w:r w:rsidR="00873558" w:rsidRPr="00557E93">
        <w:rPr>
          <w:rFonts w:ascii="Helvetica" w:hAnsi="Helvetica"/>
        </w:rPr>
        <w:t>(</w:t>
      </w:r>
      <w:proofErr w:type="spellStart"/>
      <w:proofErr w:type="gramStart"/>
      <w:r w:rsidR="00873558" w:rsidRPr="00557E93">
        <w:rPr>
          <w:rFonts w:ascii="Helvetica" w:hAnsi="Helvetica"/>
        </w:rPr>
        <w:t>Partiti</w:t>
      </w:r>
      <w:r w:rsidR="00D515DE" w:rsidRPr="00557E93">
        <w:rPr>
          <w:rFonts w:ascii="Helvetica" w:hAnsi="Helvetica"/>
        </w:rPr>
        <w:t>o</w:t>
      </w:r>
      <w:r w:rsidR="00873558" w:rsidRPr="00557E93">
        <w:rPr>
          <w:rFonts w:ascii="Helvetica" w:hAnsi="Helvetica"/>
        </w:rPr>
        <w:t>nar</w:t>
      </w:r>
      <w:proofErr w:type="spellEnd"/>
      <w:r w:rsidR="00873558" w:rsidRPr="00557E93">
        <w:rPr>
          <w:rFonts w:ascii="Helvetica" w:hAnsi="Helvetica"/>
        </w:rPr>
        <w:t>(</w:t>
      </w:r>
      <w:proofErr w:type="gramEnd"/>
      <w:r w:rsidR="00873558" w:rsidRPr="00557E93">
        <w:rPr>
          <w:rFonts w:ascii="Helvetica" w:hAnsi="Helvetica"/>
        </w:rPr>
        <w:t>))</w:t>
      </w:r>
    </w:p>
    <w:p w14:paraId="3681B90A" w14:textId="189563F6" w:rsidR="00873558" w:rsidRPr="00557E93" w:rsidRDefault="00D515DE" w:rsidP="00574D9D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557E93">
        <w:rPr>
          <w:rFonts w:ascii="Helvetica" w:hAnsi="Helvetica"/>
        </w:rPr>
        <w:t>Iterator (</w:t>
      </w:r>
      <w:r w:rsidR="00873558" w:rsidRPr="00557E93">
        <w:rPr>
          <w:rFonts w:ascii="Helvetica" w:hAnsi="Helvetica"/>
        </w:rPr>
        <w:t xml:space="preserve">p, </w:t>
      </w:r>
      <w:proofErr w:type="spellStart"/>
      <w:r w:rsidR="00873558" w:rsidRPr="00557E93">
        <w:rPr>
          <w:rFonts w:ascii="Helvetica" w:hAnsi="Helvetica"/>
        </w:rPr>
        <w:t>parentIters</w:t>
      </w:r>
      <w:proofErr w:type="spellEnd"/>
      <w:r w:rsidR="00873558" w:rsidRPr="00557E93">
        <w:rPr>
          <w:rFonts w:ascii="Helvetica" w:hAnsi="Helvetica"/>
        </w:rPr>
        <w:t xml:space="preserve">) </w:t>
      </w:r>
    </w:p>
    <w:p w14:paraId="0F5602A0" w14:textId="77777777" w:rsidR="00D515DE" w:rsidRPr="00557E93" w:rsidRDefault="00D515DE" w:rsidP="00D515DE">
      <w:pPr>
        <w:ind w:left="720"/>
        <w:rPr>
          <w:rFonts w:ascii="Helvetica" w:hAnsi="Helvetica"/>
        </w:rPr>
      </w:pPr>
    </w:p>
    <w:p w14:paraId="29A48F26" w14:textId="26406A42" w:rsidR="000B1306" w:rsidRPr="00557E93" w:rsidRDefault="001C3EBE" w:rsidP="009E761D">
      <w:pPr>
        <w:pStyle w:val="ListParagraph"/>
        <w:rPr>
          <w:rFonts w:ascii="Helvetica" w:hAnsi="Helvetica"/>
        </w:rPr>
      </w:pPr>
      <w:r w:rsidRPr="00557E93">
        <w:rPr>
          <w:rFonts w:ascii="Helvetica" w:hAnsi="Helvetica"/>
        </w:rPr>
        <w:t>Two types dependencies between RDD’s narrow dependencies and Wider dependencies. Map is narrow dependency and Join is wider dependency.</w:t>
      </w:r>
      <w:r w:rsidR="00054751" w:rsidRPr="00557E93">
        <w:rPr>
          <w:rFonts w:ascii="Helvetica" w:hAnsi="Helvetica"/>
        </w:rPr>
        <w:t xml:space="preserve"> </w:t>
      </w:r>
      <w:r w:rsidR="002C5851" w:rsidRPr="00557E93">
        <w:rPr>
          <w:rFonts w:ascii="Helvetica" w:hAnsi="Helvetica"/>
        </w:rPr>
        <w:t xml:space="preserve">Narrow dependency </w:t>
      </w:r>
      <w:r w:rsidR="00054751" w:rsidRPr="00557E93">
        <w:rPr>
          <w:rFonts w:ascii="Helvetica" w:hAnsi="Helvetica"/>
        </w:rPr>
        <w:t xml:space="preserve">where each partition of parent use at most one child partition </w:t>
      </w:r>
      <w:r w:rsidR="00D515DE" w:rsidRPr="00557E93">
        <w:rPr>
          <w:rFonts w:ascii="Helvetica" w:hAnsi="Helvetica"/>
        </w:rPr>
        <w:t>whereas</w:t>
      </w:r>
      <w:r w:rsidR="00054751" w:rsidRPr="00557E93">
        <w:rPr>
          <w:rFonts w:ascii="Helvetica" w:hAnsi="Helvetica"/>
        </w:rPr>
        <w:t xml:space="preserve"> in wider dependency multiple child partitions depend on it. </w:t>
      </w:r>
    </w:p>
    <w:p w14:paraId="10393E8C" w14:textId="77777777" w:rsidR="00D515DE" w:rsidRPr="00557E93" w:rsidRDefault="00D515DE" w:rsidP="009E761D">
      <w:pPr>
        <w:pStyle w:val="ListParagraph"/>
        <w:rPr>
          <w:rFonts w:ascii="Helvetica" w:hAnsi="Helvetica"/>
        </w:rPr>
      </w:pPr>
    </w:p>
    <w:p w14:paraId="71B0320D" w14:textId="0DD1C3EB" w:rsidR="00D515DE" w:rsidRDefault="00054751" w:rsidP="00557E93">
      <w:pPr>
        <w:pStyle w:val="ListParagraph"/>
        <w:rPr>
          <w:rFonts w:ascii="Helvetica" w:hAnsi="Helvetica"/>
        </w:rPr>
      </w:pPr>
      <w:r w:rsidRPr="00557E93">
        <w:rPr>
          <w:rFonts w:ascii="Helvetica" w:hAnsi="Helvetica"/>
        </w:rPr>
        <w:t xml:space="preserve">Recovery after node failure is efficient in narrow dependencies </w:t>
      </w:r>
      <w:r w:rsidR="0032275D" w:rsidRPr="00557E93">
        <w:rPr>
          <w:rFonts w:ascii="Helvetica" w:hAnsi="Helvetica"/>
        </w:rPr>
        <w:t>where lost parti</w:t>
      </w:r>
      <w:r w:rsidR="00D515DE" w:rsidRPr="00557E93">
        <w:rPr>
          <w:rFonts w:ascii="Helvetica" w:hAnsi="Helvetica"/>
        </w:rPr>
        <w:t>ti</w:t>
      </w:r>
      <w:r w:rsidR="0032275D" w:rsidRPr="00557E93">
        <w:rPr>
          <w:rFonts w:ascii="Helvetica" w:hAnsi="Helvetica"/>
        </w:rPr>
        <w:t>ons can be determined where in wide dependencies all partit</w:t>
      </w:r>
      <w:r w:rsidR="00D515DE" w:rsidRPr="00557E93">
        <w:rPr>
          <w:rFonts w:ascii="Helvetica" w:hAnsi="Helvetica"/>
        </w:rPr>
        <w:t>i</w:t>
      </w:r>
      <w:r w:rsidR="0032275D" w:rsidRPr="00557E93">
        <w:rPr>
          <w:rFonts w:ascii="Helvetica" w:hAnsi="Helvetica"/>
        </w:rPr>
        <w:t>ons needs to be determined.</w:t>
      </w:r>
    </w:p>
    <w:p w14:paraId="76A1D48B" w14:textId="77777777" w:rsidR="007028D9" w:rsidRPr="00557E93" w:rsidRDefault="007028D9" w:rsidP="007028D9">
      <w:pPr>
        <w:rPr>
          <w:rFonts w:ascii="Helvetica" w:hAnsi="Helvetica"/>
        </w:rPr>
      </w:pPr>
    </w:p>
    <w:p w14:paraId="1838A27E" w14:textId="4A2F5653" w:rsidR="006A241B" w:rsidRPr="00557E93" w:rsidRDefault="00D515DE" w:rsidP="00557E93">
      <w:pPr>
        <w:pStyle w:val="ListParagraph"/>
        <w:numPr>
          <w:ilvl w:val="0"/>
          <w:numId w:val="10"/>
        </w:numPr>
        <w:rPr>
          <w:rFonts w:ascii="Helvetica" w:hAnsi="Helvetica"/>
          <w:sz w:val="28"/>
          <w:szCs w:val="28"/>
        </w:rPr>
      </w:pPr>
      <w:r w:rsidRPr="00557E93">
        <w:rPr>
          <w:rFonts w:ascii="Helvetica" w:hAnsi="Helvetica"/>
          <w:b/>
          <w:sz w:val="28"/>
          <w:szCs w:val="28"/>
        </w:rPr>
        <w:t>Implementation:</w:t>
      </w:r>
      <w:r w:rsidRPr="00557E93">
        <w:rPr>
          <w:rFonts w:ascii="Helvetica" w:hAnsi="Helvetica"/>
          <w:sz w:val="28"/>
          <w:szCs w:val="28"/>
        </w:rPr>
        <w:t xml:space="preserve"> </w:t>
      </w:r>
    </w:p>
    <w:p w14:paraId="24E2E62D" w14:textId="4FBE7159" w:rsidR="00D515DE" w:rsidRPr="00557E93" w:rsidRDefault="00D515DE" w:rsidP="00D515DE">
      <w:pPr>
        <w:rPr>
          <w:rFonts w:ascii="Helvetica" w:hAnsi="Helvetica"/>
        </w:rPr>
      </w:pPr>
      <w:r w:rsidRPr="00557E93">
        <w:rPr>
          <w:rFonts w:ascii="Helvetica" w:hAnsi="Helvetica"/>
        </w:rPr>
        <w:t xml:space="preserve"> </w:t>
      </w:r>
    </w:p>
    <w:p w14:paraId="29146877" w14:textId="150F8E5D" w:rsidR="002754E8" w:rsidRPr="00557E93" w:rsidRDefault="00D515DE" w:rsidP="00D515DE">
      <w:pPr>
        <w:rPr>
          <w:rFonts w:ascii="Helvetica" w:hAnsi="Helvetica"/>
        </w:rPr>
      </w:pPr>
      <w:r w:rsidRPr="00557E93">
        <w:rPr>
          <w:rFonts w:ascii="Helvetica" w:hAnsi="Helvetica"/>
        </w:rPr>
        <w:t xml:space="preserve">Spark written on Scala around 14000 lines of code which very small code compared to Hadoop. </w:t>
      </w:r>
      <w:r w:rsidR="002D1943" w:rsidRPr="00557E93">
        <w:rPr>
          <w:rFonts w:ascii="Helvetica" w:hAnsi="Helvetica"/>
        </w:rPr>
        <w:t>S</w:t>
      </w:r>
      <w:r w:rsidR="007C6760" w:rsidRPr="00557E93">
        <w:rPr>
          <w:rFonts w:ascii="Helvetica" w:hAnsi="Helvetica"/>
        </w:rPr>
        <w:t>p</w:t>
      </w:r>
      <w:r w:rsidR="002D1943" w:rsidRPr="00557E93">
        <w:rPr>
          <w:rFonts w:ascii="Helvetica" w:hAnsi="Helvetica"/>
        </w:rPr>
        <w:t>a</w:t>
      </w:r>
      <w:r w:rsidR="007C6760" w:rsidRPr="00557E93">
        <w:rPr>
          <w:rFonts w:ascii="Helvetica" w:hAnsi="Helvetica"/>
        </w:rPr>
        <w:t xml:space="preserve">rk runs on </w:t>
      </w:r>
      <w:proofErr w:type="spellStart"/>
      <w:r w:rsidR="007C6760" w:rsidRPr="00557E93">
        <w:rPr>
          <w:rFonts w:ascii="Helvetica" w:hAnsi="Helvetica"/>
        </w:rPr>
        <w:t>Mesos</w:t>
      </w:r>
      <w:proofErr w:type="spellEnd"/>
      <w:r w:rsidR="007C6760" w:rsidRPr="00557E93">
        <w:rPr>
          <w:rFonts w:ascii="Helvetica" w:hAnsi="Helvetica"/>
        </w:rPr>
        <w:t xml:space="preserve"> cluster </w:t>
      </w:r>
      <w:r w:rsidR="0038019A" w:rsidRPr="00557E93">
        <w:rPr>
          <w:rFonts w:ascii="Helvetica" w:hAnsi="Helvetica"/>
        </w:rPr>
        <w:t xml:space="preserve">manager. Each spark program runs as a separate </w:t>
      </w:r>
      <w:proofErr w:type="spellStart"/>
      <w:r w:rsidR="0038019A" w:rsidRPr="00557E93">
        <w:rPr>
          <w:rFonts w:ascii="Helvetica" w:hAnsi="Helvetica"/>
        </w:rPr>
        <w:t>Mesos</w:t>
      </w:r>
      <w:proofErr w:type="spellEnd"/>
      <w:r w:rsidR="0038019A" w:rsidRPr="00557E93">
        <w:rPr>
          <w:rFonts w:ascii="Helvetica" w:hAnsi="Helvetica"/>
        </w:rPr>
        <w:t xml:space="preserve"> application, with its own driver and workers and resources sharing between these applications is handled by </w:t>
      </w:r>
      <w:proofErr w:type="spellStart"/>
      <w:r w:rsidR="0038019A" w:rsidRPr="00557E93">
        <w:rPr>
          <w:rFonts w:ascii="Helvetica" w:hAnsi="Helvetica"/>
        </w:rPr>
        <w:t>Mesos</w:t>
      </w:r>
      <w:proofErr w:type="spellEnd"/>
      <w:r w:rsidR="0038019A" w:rsidRPr="00557E93">
        <w:rPr>
          <w:rFonts w:ascii="Helvetica" w:hAnsi="Helvetica"/>
        </w:rPr>
        <w:t xml:space="preserve">. </w:t>
      </w:r>
    </w:p>
    <w:p w14:paraId="0EF877E6" w14:textId="77777777" w:rsidR="002E7D3B" w:rsidRPr="00557E93" w:rsidRDefault="002E7D3B" w:rsidP="00B35B4B">
      <w:pPr>
        <w:rPr>
          <w:rFonts w:ascii="Helvetica" w:hAnsi="Helvetica"/>
        </w:rPr>
      </w:pPr>
    </w:p>
    <w:p w14:paraId="4C3E2965" w14:textId="60500202" w:rsidR="00D515DE" w:rsidRPr="00557E93" w:rsidRDefault="00D515DE" w:rsidP="00B35B4B">
      <w:pPr>
        <w:rPr>
          <w:rFonts w:ascii="Helvetica" w:hAnsi="Helvetica"/>
          <w:b/>
        </w:rPr>
      </w:pPr>
      <w:r w:rsidRPr="00557E93">
        <w:rPr>
          <w:rFonts w:ascii="Helvetica" w:hAnsi="Helvetica"/>
          <w:b/>
        </w:rPr>
        <w:t>Job Scheduling</w:t>
      </w:r>
      <w:r w:rsidR="00557E93">
        <w:rPr>
          <w:rFonts w:ascii="Helvetica" w:hAnsi="Helvetica"/>
          <w:b/>
        </w:rPr>
        <w:t>:</w:t>
      </w:r>
    </w:p>
    <w:p w14:paraId="6D1C5DC9" w14:textId="22F3E451" w:rsidR="002E7D3B" w:rsidRPr="00557E93" w:rsidRDefault="00DF2318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>Whenever</w:t>
      </w:r>
      <w:r w:rsidR="002E7D3B" w:rsidRPr="00557E93">
        <w:rPr>
          <w:rFonts w:ascii="Helvetica" w:hAnsi="Helvetica"/>
        </w:rPr>
        <w:t xml:space="preserve"> user </w:t>
      </w:r>
      <w:r w:rsidRPr="00557E93">
        <w:rPr>
          <w:rFonts w:ascii="Helvetica" w:hAnsi="Helvetica"/>
        </w:rPr>
        <w:t>runs an action spark scheduler examines the RDD</w:t>
      </w:r>
      <w:r w:rsidR="002D1943" w:rsidRPr="00557E93">
        <w:rPr>
          <w:rFonts w:ascii="Helvetica" w:hAnsi="Helvetica"/>
        </w:rPr>
        <w:t xml:space="preserve"> l</w:t>
      </w:r>
      <w:r w:rsidRPr="00557E93">
        <w:rPr>
          <w:rFonts w:ascii="Helvetica" w:hAnsi="Helvetica"/>
        </w:rPr>
        <w:t xml:space="preserve">ineage graph to build a DAG of stages to execute. Each stage contains many pipelined transformations with </w:t>
      </w:r>
      <w:r w:rsidR="007028D9">
        <w:rPr>
          <w:rFonts w:ascii="Helvetica" w:hAnsi="Helvetica"/>
        </w:rPr>
        <w:t>n</w:t>
      </w:r>
      <w:r w:rsidRPr="00557E93">
        <w:rPr>
          <w:rFonts w:ascii="Helvetica" w:hAnsi="Helvetica"/>
        </w:rPr>
        <w:t>arrow dependencies as possible. The boundaries of the stages are the s</w:t>
      </w:r>
      <w:r w:rsidR="00894182" w:rsidRPr="00557E93">
        <w:rPr>
          <w:rFonts w:ascii="Helvetica" w:hAnsi="Helvetica"/>
        </w:rPr>
        <w:t>h</w:t>
      </w:r>
      <w:r w:rsidRPr="00557E93">
        <w:rPr>
          <w:rFonts w:ascii="Helvetica" w:hAnsi="Helvetica"/>
        </w:rPr>
        <w:t xml:space="preserve">uffle operations </w:t>
      </w:r>
      <w:r w:rsidR="00894182" w:rsidRPr="00557E93">
        <w:rPr>
          <w:rFonts w:ascii="Helvetica" w:hAnsi="Helvetica"/>
        </w:rPr>
        <w:t>required for wider dependencies or any already computed partitions that can short circuit the computation of parent RDD. The scheduler then computes miss</w:t>
      </w:r>
      <w:r w:rsidR="002D1943" w:rsidRPr="00557E93">
        <w:rPr>
          <w:rFonts w:ascii="Helvetica" w:hAnsi="Helvetica"/>
        </w:rPr>
        <w:t xml:space="preserve">ing partitions from each stage </w:t>
      </w:r>
      <w:r w:rsidR="00894182" w:rsidRPr="00557E93">
        <w:rPr>
          <w:rFonts w:ascii="Helvetica" w:hAnsi="Helvetica"/>
        </w:rPr>
        <w:t>until it computed the target RDD.</w:t>
      </w:r>
    </w:p>
    <w:p w14:paraId="7C9E7968" w14:textId="77777777" w:rsidR="0027136F" w:rsidRPr="00557E93" w:rsidRDefault="0027136F" w:rsidP="00B35B4B">
      <w:pPr>
        <w:rPr>
          <w:rFonts w:ascii="Helvetica" w:hAnsi="Helvetica"/>
        </w:rPr>
      </w:pPr>
    </w:p>
    <w:p w14:paraId="44F42B45" w14:textId="13E1096F" w:rsidR="007A15F9" w:rsidRPr="00557E93" w:rsidRDefault="0027136F" w:rsidP="00B35B4B">
      <w:pPr>
        <w:rPr>
          <w:rFonts w:ascii="Helvetica" w:hAnsi="Helvetica"/>
          <w:b/>
        </w:rPr>
      </w:pPr>
      <w:r w:rsidRPr="00557E93">
        <w:rPr>
          <w:rFonts w:ascii="Helvetica" w:hAnsi="Helvetica"/>
          <w:b/>
        </w:rPr>
        <w:t>Interpreter Integration:</w:t>
      </w:r>
    </w:p>
    <w:p w14:paraId="30D39251" w14:textId="44DF8031" w:rsidR="0027136F" w:rsidRPr="00557E93" w:rsidRDefault="0027136F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 xml:space="preserve">Scala provides interactive </w:t>
      </w:r>
      <w:r w:rsidR="00A30D9B" w:rsidRPr="00557E93">
        <w:rPr>
          <w:rFonts w:ascii="Helvetica" w:hAnsi="Helvetica"/>
        </w:rPr>
        <w:t>shell.</w:t>
      </w:r>
      <w:r w:rsidR="0081073A" w:rsidRPr="00557E93">
        <w:rPr>
          <w:rFonts w:ascii="Helvetica" w:hAnsi="Helvetica"/>
        </w:rPr>
        <w:t xml:space="preserve"> Because of low latencies. The S</w:t>
      </w:r>
      <w:r w:rsidR="00A30D9B" w:rsidRPr="00557E93">
        <w:rPr>
          <w:rFonts w:ascii="Helvetica" w:hAnsi="Helvetica"/>
        </w:rPr>
        <w:t>c</w:t>
      </w:r>
      <w:r w:rsidR="0081073A" w:rsidRPr="00557E93">
        <w:rPr>
          <w:rFonts w:ascii="Helvetica" w:hAnsi="Helvetica"/>
        </w:rPr>
        <w:t>a</w:t>
      </w:r>
      <w:r w:rsidR="00A30D9B" w:rsidRPr="00557E93">
        <w:rPr>
          <w:rFonts w:ascii="Helvetica" w:hAnsi="Helvetica"/>
        </w:rPr>
        <w:t>la interpreter compile each line as a separate and loads into JVM</w:t>
      </w:r>
      <w:r w:rsidR="0081073A" w:rsidRPr="00557E93">
        <w:rPr>
          <w:rFonts w:ascii="Helvetica" w:hAnsi="Helvetica"/>
        </w:rPr>
        <w:t xml:space="preserve"> and invokes it</w:t>
      </w:r>
      <w:r w:rsidR="00A30D9B" w:rsidRPr="00557E93">
        <w:rPr>
          <w:rFonts w:ascii="Helvetica" w:hAnsi="Helvetica"/>
        </w:rPr>
        <w:t>.</w:t>
      </w:r>
      <w:r w:rsidR="0081073A" w:rsidRPr="00557E93">
        <w:rPr>
          <w:rFonts w:ascii="Helvetica" w:hAnsi="Helvetica"/>
        </w:rPr>
        <w:t xml:space="preserve"> Spark interpreter more useful when in processing large datasets obtained from research projects.</w:t>
      </w:r>
    </w:p>
    <w:p w14:paraId="7446E0CD" w14:textId="77777777" w:rsidR="00894182" w:rsidRPr="00557E93" w:rsidRDefault="00894182" w:rsidP="00B35B4B">
      <w:pPr>
        <w:rPr>
          <w:rFonts w:ascii="Helvetica" w:hAnsi="Helvetica"/>
        </w:rPr>
      </w:pPr>
    </w:p>
    <w:p w14:paraId="714C53D2" w14:textId="45AF7D2E" w:rsidR="006A241B" w:rsidRPr="00557E93" w:rsidRDefault="00BA76F0" w:rsidP="00B35B4B">
      <w:pPr>
        <w:rPr>
          <w:rFonts w:ascii="Helvetica" w:hAnsi="Helvetica"/>
          <w:b/>
        </w:rPr>
      </w:pPr>
      <w:r w:rsidRPr="00557E93">
        <w:rPr>
          <w:rFonts w:ascii="Helvetica" w:hAnsi="Helvetica"/>
          <w:b/>
        </w:rPr>
        <w:t xml:space="preserve">Memory </w:t>
      </w:r>
      <w:r w:rsidR="0027136F" w:rsidRPr="00557E93">
        <w:rPr>
          <w:rFonts w:ascii="Helvetica" w:hAnsi="Helvetica"/>
          <w:b/>
        </w:rPr>
        <w:t>Management:</w:t>
      </w:r>
      <w:r w:rsidRPr="00557E93">
        <w:rPr>
          <w:rFonts w:ascii="Helvetica" w:hAnsi="Helvetica"/>
          <w:b/>
        </w:rPr>
        <w:t xml:space="preserve"> </w:t>
      </w:r>
    </w:p>
    <w:p w14:paraId="4792FE71" w14:textId="77777777" w:rsidR="0081073A" w:rsidRPr="00557E93" w:rsidRDefault="00BA76F0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 xml:space="preserve"> There are three types of memory management </w:t>
      </w:r>
    </w:p>
    <w:p w14:paraId="390B155A" w14:textId="698A9353" w:rsidR="0081073A" w:rsidRPr="00557E93" w:rsidRDefault="0081073A" w:rsidP="0081073A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557E93">
        <w:rPr>
          <w:rFonts w:ascii="Helvetica" w:hAnsi="Helvetica"/>
        </w:rPr>
        <w:t>RDDs i</w:t>
      </w:r>
      <w:r w:rsidR="003F7B75" w:rsidRPr="00557E93">
        <w:rPr>
          <w:rFonts w:ascii="Helvetica" w:hAnsi="Helvetica"/>
        </w:rPr>
        <w:t xml:space="preserve">n memory storage as </w:t>
      </w:r>
      <w:r w:rsidR="0027136F" w:rsidRPr="00557E93">
        <w:rPr>
          <w:rFonts w:ascii="Helvetica" w:hAnsi="Helvetica"/>
        </w:rPr>
        <w:t>desterilized</w:t>
      </w:r>
      <w:r w:rsidR="003F7B75" w:rsidRPr="00557E93">
        <w:rPr>
          <w:rFonts w:ascii="Helvetica" w:hAnsi="Helvetica"/>
        </w:rPr>
        <w:t xml:space="preserve"> Java </w:t>
      </w:r>
      <w:r w:rsidR="0027136F" w:rsidRPr="00557E93">
        <w:rPr>
          <w:rFonts w:ascii="Helvetica" w:hAnsi="Helvetica"/>
        </w:rPr>
        <w:t>objects</w:t>
      </w:r>
      <w:r w:rsidRPr="00557E93">
        <w:rPr>
          <w:rFonts w:ascii="Helvetica" w:hAnsi="Helvetica"/>
        </w:rPr>
        <w:t>.</w:t>
      </w:r>
    </w:p>
    <w:p w14:paraId="4D0B77D7" w14:textId="7241C118" w:rsidR="0081073A" w:rsidRPr="00557E93" w:rsidRDefault="003F7B75" w:rsidP="0081073A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557E93">
        <w:rPr>
          <w:rFonts w:ascii="Helvetica" w:hAnsi="Helvetica"/>
        </w:rPr>
        <w:t xml:space="preserve">in memory storage as </w:t>
      </w:r>
      <w:r w:rsidR="0081073A" w:rsidRPr="00557E93">
        <w:rPr>
          <w:rFonts w:ascii="Helvetica" w:hAnsi="Helvetica"/>
        </w:rPr>
        <w:t>serialized.</w:t>
      </w:r>
    </w:p>
    <w:p w14:paraId="353F0387" w14:textId="5F99A68F" w:rsidR="00BA76F0" w:rsidRPr="00557E93" w:rsidRDefault="0081073A" w:rsidP="0081073A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557E93">
        <w:rPr>
          <w:rFonts w:ascii="Helvetica" w:hAnsi="Helvetica"/>
        </w:rPr>
        <w:t>ON-DISK storage</w:t>
      </w:r>
      <w:r w:rsidR="003F7B75" w:rsidRPr="00557E93">
        <w:rPr>
          <w:rFonts w:ascii="Helvetica" w:hAnsi="Helvetica"/>
        </w:rPr>
        <w:t xml:space="preserve">. </w:t>
      </w:r>
    </w:p>
    <w:p w14:paraId="4D772882" w14:textId="77777777" w:rsidR="003F7B75" w:rsidRPr="00557E93" w:rsidRDefault="003F7B75" w:rsidP="00B35B4B">
      <w:pPr>
        <w:rPr>
          <w:rFonts w:ascii="Helvetica" w:hAnsi="Helvetica"/>
        </w:rPr>
      </w:pPr>
    </w:p>
    <w:p w14:paraId="22A58DE4" w14:textId="7A703270" w:rsidR="003F7B75" w:rsidRPr="00557E93" w:rsidRDefault="003F7B75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>First option provides fastest performance because JAVA VM will read RDD natively</w:t>
      </w:r>
      <w:r w:rsidR="0081073A" w:rsidRPr="00557E93">
        <w:rPr>
          <w:rFonts w:ascii="Helvetica" w:hAnsi="Helvetica"/>
        </w:rPr>
        <w:t xml:space="preserve">. </w:t>
      </w:r>
      <w:r w:rsidRPr="00557E93">
        <w:rPr>
          <w:rFonts w:ascii="Helvetica" w:hAnsi="Helvetica"/>
        </w:rPr>
        <w:t>Second option will choose more memory efficient representation.3</w:t>
      </w:r>
      <w:r w:rsidRPr="00557E93">
        <w:rPr>
          <w:rFonts w:ascii="Helvetica" w:hAnsi="Helvetica"/>
          <w:vertAlign w:val="superscript"/>
        </w:rPr>
        <w:t>rd</w:t>
      </w:r>
      <w:r w:rsidRPr="00557E93">
        <w:rPr>
          <w:rFonts w:ascii="Helvetica" w:hAnsi="Helvetica"/>
        </w:rPr>
        <w:t xml:space="preserve"> option useful when RDD too large </w:t>
      </w:r>
    </w:p>
    <w:p w14:paraId="4441349A" w14:textId="77777777" w:rsidR="003F7B75" w:rsidRPr="00557E93" w:rsidRDefault="003F7B75" w:rsidP="00B35B4B">
      <w:pPr>
        <w:rPr>
          <w:rFonts w:ascii="Helvetica" w:hAnsi="Helvetica"/>
        </w:rPr>
      </w:pPr>
    </w:p>
    <w:p w14:paraId="51E22A5D" w14:textId="4A534722" w:rsidR="007A51FA" w:rsidRPr="00557E93" w:rsidRDefault="0081073A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>To manage limited memory S</w:t>
      </w:r>
      <w:r w:rsidR="003F7B75" w:rsidRPr="00557E93">
        <w:rPr>
          <w:rFonts w:ascii="Helvetica" w:hAnsi="Helvetica"/>
        </w:rPr>
        <w:t>park will use LRU</w:t>
      </w:r>
      <w:r w:rsidRPr="00557E93">
        <w:rPr>
          <w:rFonts w:ascii="Helvetica" w:hAnsi="Helvetica"/>
        </w:rPr>
        <w:t xml:space="preserve"> evicted policy (LEAST RECENTLY USED). When a new partition is computed and there is not enough space partition from </w:t>
      </w:r>
      <w:r w:rsidRPr="00557E93">
        <w:rPr>
          <w:rFonts w:ascii="Helvetica" w:hAnsi="Helvetica"/>
        </w:rPr>
        <w:t xml:space="preserve">least used </w:t>
      </w:r>
      <w:r w:rsidRPr="00557E93">
        <w:rPr>
          <w:rFonts w:ascii="Helvetica" w:hAnsi="Helvetica"/>
        </w:rPr>
        <w:t xml:space="preserve">RDD is stored in memory. </w:t>
      </w:r>
      <w:r w:rsidR="003F7B75" w:rsidRPr="00557E93">
        <w:rPr>
          <w:rFonts w:ascii="Helvetica" w:hAnsi="Helvetica"/>
        </w:rPr>
        <w:t>if it</w:t>
      </w:r>
      <w:r w:rsidR="007A51FA" w:rsidRPr="00557E93">
        <w:rPr>
          <w:rFonts w:ascii="Helvetica" w:hAnsi="Helvetica"/>
        </w:rPr>
        <w:t>’</w:t>
      </w:r>
      <w:r w:rsidRPr="00557E93">
        <w:rPr>
          <w:rFonts w:ascii="Helvetica" w:hAnsi="Helvetica"/>
        </w:rPr>
        <w:t>s from same RDD</w:t>
      </w:r>
      <w:r w:rsidR="003F7B75" w:rsidRPr="00557E93">
        <w:rPr>
          <w:rFonts w:ascii="Helvetica" w:hAnsi="Helvetica"/>
        </w:rPr>
        <w:t xml:space="preserve"> old</w:t>
      </w:r>
      <w:r w:rsidR="007A51FA" w:rsidRPr="00557E93">
        <w:rPr>
          <w:rFonts w:ascii="Helvetica" w:hAnsi="Helvetica"/>
        </w:rPr>
        <w:t>er partitions are return in memory. Even though this policy works better</w:t>
      </w:r>
      <w:r w:rsidR="00C678C0" w:rsidRPr="00557E93">
        <w:rPr>
          <w:rFonts w:ascii="Helvetica" w:hAnsi="Helvetica"/>
        </w:rPr>
        <w:t xml:space="preserve"> for most of the application, the</w:t>
      </w:r>
      <w:r w:rsidR="007A51FA" w:rsidRPr="00557E93">
        <w:rPr>
          <w:rFonts w:ascii="Helvetica" w:hAnsi="Helvetica"/>
        </w:rPr>
        <w:t xml:space="preserve"> user </w:t>
      </w:r>
      <w:r w:rsidR="00C678C0" w:rsidRPr="00557E93">
        <w:rPr>
          <w:rFonts w:ascii="Helvetica" w:hAnsi="Helvetica"/>
        </w:rPr>
        <w:t xml:space="preserve">also </w:t>
      </w:r>
      <w:r w:rsidR="006A241B" w:rsidRPr="00557E93">
        <w:rPr>
          <w:rFonts w:ascii="Helvetica" w:hAnsi="Helvetica"/>
        </w:rPr>
        <w:t>given more control</w:t>
      </w:r>
      <w:r w:rsidR="007A51FA" w:rsidRPr="00557E93">
        <w:rPr>
          <w:rFonts w:ascii="Helvetica" w:hAnsi="Helvetica"/>
        </w:rPr>
        <w:t xml:space="preserve"> via </w:t>
      </w:r>
      <w:r w:rsidR="00C678C0" w:rsidRPr="00557E93">
        <w:rPr>
          <w:rFonts w:ascii="Helvetica" w:hAnsi="Helvetica"/>
        </w:rPr>
        <w:t>“</w:t>
      </w:r>
      <w:r w:rsidR="007A51FA" w:rsidRPr="00557E93">
        <w:rPr>
          <w:rFonts w:ascii="Helvetica" w:hAnsi="Helvetica"/>
        </w:rPr>
        <w:t>persistence priority</w:t>
      </w:r>
      <w:r w:rsidR="00C678C0" w:rsidRPr="00557E93">
        <w:rPr>
          <w:rFonts w:ascii="Helvetica" w:hAnsi="Helvetica"/>
        </w:rPr>
        <w:t>”</w:t>
      </w:r>
      <w:r w:rsidR="007A51FA" w:rsidRPr="00557E93">
        <w:rPr>
          <w:rFonts w:ascii="Helvetica" w:hAnsi="Helvetica"/>
        </w:rPr>
        <w:t xml:space="preserve">. </w:t>
      </w:r>
      <w:r w:rsidR="00C678C0" w:rsidRPr="00557E93">
        <w:rPr>
          <w:rFonts w:ascii="Helvetica" w:hAnsi="Helvetica"/>
        </w:rPr>
        <w:t>Each Spark instance</w:t>
      </w:r>
      <w:r w:rsidR="007A51FA" w:rsidRPr="00557E93">
        <w:rPr>
          <w:rFonts w:ascii="Helvetica" w:hAnsi="Helvetica"/>
        </w:rPr>
        <w:t xml:space="preserve"> have sepa</w:t>
      </w:r>
      <w:r w:rsidR="006A241B" w:rsidRPr="00557E93">
        <w:rPr>
          <w:rFonts w:ascii="Helvetica" w:hAnsi="Helvetica"/>
        </w:rPr>
        <w:t>rate memory space to store RDD</w:t>
      </w:r>
      <w:r w:rsidR="007A51FA" w:rsidRPr="00557E93">
        <w:rPr>
          <w:rFonts w:ascii="Helvetica" w:hAnsi="Helvetica"/>
        </w:rPr>
        <w:t xml:space="preserve">. </w:t>
      </w:r>
    </w:p>
    <w:p w14:paraId="77DCCB33" w14:textId="786221B4" w:rsidR="00C678C0" w:rsidRPr="00557E93" w:rsidRDefault="006A241B" w:rsidP="00B35B4B">
      <w:pPr>
        <w:rPr>
          <w:rFonts w:ascii="Helvetica" w:hAnsi="Helvetica"/>
        </w:rPr>
      </w:pPr>
      <w:r w:rsidRPr="00557E93">
        <w:rPr>
          <w:rFonts w:ascii="Helvetica" w:hAnsi="Helvetica"/>
          <w:b/>
        </w:rPr>
        <w:t>Check Pointing</w:t>
      </w:r>
      <w:r w:rsidR="007A51FA" w:rsidRPr="00557E93">
        <w:rPr>
          <w:rFonts w:ascii="Helvetica" w:hAnsi="Helvetica"/>
          <w:b/>
        </w:rPr>
        <w:t>:</w:t>
      </w:r>
      <w:r w:rsidR="007A51FA" w:rsidRPr="00557E93">
        <w:rPr>
          <w:rFonts w:ascii="Helvetica" w:hAnsi="Helvetica"/>
        </w:rPr>
        <w:t xml:space="preserve"> </w:t>
      </w:r>
    </w:p>
    <w:p w14:paraId="6C801F67" w14:textId="6F5C96CD" w:rsidR="007A51FA" w:rsidRPr="00557E93" w:rsidRDefault="00B51570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>Although</w:t>
      </w:r>
      <w:r w:rsidR="007A51FA" w:rsidRPr="00557E93">
        <w:rPr>
          <w:rFonts w:ascii="Helvetica" w:hAnsi="Helvetica"/>
        </w:rPr>
        <w:t xml:space="preserve"> lineage will provide </w:t>
      </w:r>
      <w:r w:rsidR="001503FC" w:rsidRPr="00557E93">
        <w:rPr>
          <w:rFonts w:ascii="Helvetica" w:hAnsi="Helvetica"/>
        </w:rPr>
        <w:t>recover RDD</w:t>
      </w:r>
      <w:r w:rsidR="007A51FA" w:rsidRPr="00557E93">
        <w:rPr>
          <w:rFonts w:ascii="Helvetica" w:hAnsi="Helvetica"/>
        </w:rPr>
        <w:t xml:space="preserve"> </w:t>
      </w:r>
      <w:r w:rsidR="006A241B" w:rsidRPr="00557E93">
        <w:rPr>
          <w:rFonts w:ascii="Helvetica" w:hAnsi="Helvetica"/>
        </w:rPr>
        <w:t>sometimes</w:t>
      </w:r>
      <w:r w:rsidR="007A51FA" w:rsidRPr="00557E93">
        <w:rPr>
          <w:rFonts w:ascii="Helvetica" w:hAnsi="Helvetica"/>
        </w:rPr>
        <w:t xml:space="preserve"> lineage graph </w:t>
      </w:r>
      <w:r w:rsidR="000F4C3A" w:rsidRPr="00557E93">
        <w:rPr>
          <w:rFonts w:ascii="Helvetica" w:hAnsi="Helvetica"/>
        </w:rPr>
        <w:t>contains much wider dependencies</w:t>
      </w:r>
      <w:r w:rsidR="001503FC" w:rsidRPr="00557E93">
        <w:rPr>
          <w:rFonts w:ascii="Helvetica" w:hAnsi="Helvetica"/>
        </w:rPr>
        <w:t xml:space="preserve"> and long lineage chains. In that cases check</w:t>
      </w:r>
      <w:r w:rsidR="00773E35">
        <w:rPr>
          <w:rFonts w:ascii="Helvetica" w:hAnsi="Helvetica"/>
        </w:rPr>
        <w:t>point RDD in some stage</w:t>
      </w:r>
      <w:r w:rsidR="001503FC" w:rsidRPr="00557E93">
        <w:rPr>
          <w:rFonts w:ascii="Helvetica" w:hAnsi="Helvetica"/>
        </w:rPr>
        <w:t xml:space="preserve"> is helpful. </w:t>
      </w:r>
      <w:r w:rsidRPr="00557E93">
        <w:rPr>
          <w:rFonts w:ascii="Helvetica" w:hAnsi="Helvetica"/>
        </w:rPr>
        <w:t>Rank dataset in page</w:t>
      </w:r>
      <w:r w:rsidR="006A241B" w:rsidRPr="00557E93">
        <w:rPr>
          <w:rFonts w:ascii="Helvetica" w:hAnsi="Helvetica"/>
        </w:rPr>
        <w:t xml:space="preserve"> </w:t>
      </w:r>
      <w:r w:rsidRPr="00557E93">
        <w:rPr>
          <w:rFonts w:ascii="Helvetica" w:hAnsi="Helvetica"/>
        </w:rPr>
        <w:t xml:space="preserve">rank is one example for </w:t>
      </w:r>
      <w:r w:rsidR="001503FC" w:rsidRPr="00557E93">
        <w:rPr>
          <w:rFonts w:ascii="Helvetica" w:hAnsi="Helvetica"/>
        </w:rPr>
        <w:t xml:space="preserve">this. For some other </w:t>
      </w:r>
      <w:r w:rsidR="00773E35">
        <w:rPr>
          <w:rFonts w:ascii="Helvetica" w:hAnsi="Helvetica"/>
        </w:rPr>
        <w:t xml:space="preserve">cases </w:t>
      </w:r>
      <w:bookmarkStart w:id="0" w:name="_GoBack"/>
      <w:bookmarkEnd w:id="0"/>
      <w:r w:rsidR="001503FC" w:rsidRPr="00557E93">
        <w:rPr>
          <w:rFonts w:ascii="Helvetica" w:hAnsi="Helvetica"/>
        </w:rPr>
        <w:t>which has n</w:t>
      </w:r>
      <w:r w:rsidRPr="00557E93">
        <w:rPr>
          <w:rFonts w:ascii="Helvetica" w:hAnsi="Helvetica"/>
        </w:rPr>
        <w:t>arrow dependencies check point</w:t>
      </w:r>
      <w:r w:rsidR="00773E35">
        <w:rPr>
          <w:rFonts w:ascii="Helvetica" w:hAnsi="Helvetica"/>
        </w:rPr>
        <w:t xml:space="preserve">ing is not </w:t>
      </w:r>
      <w:r w:rsidRPr="00557E93">
        <w:rPr>
          <w:rFonts w:ascii="Helvetica" w:hAnsi="Helvetica"/>
        </w:rPr>
        <w:t>worth</w:t>
      </w:r>
      <w:r w:rsidR="00773E35">
        <w:rPr>
          <w:rFonts w:ascii="Helvetica" w:hAnsi="Helvetica"/>
        </w:rPr>
        <w:t xml:space="preserve"> to implement</w:t>
      </w:r>
      <w:r w:rsidRPr="00557E93">
        <w:rPr>
          <w:rFonts w:ascii="Helvetica" w:hAnsi="Helvetica"/>
        </w:rPr>
        <w:t xml:space="preserve">. </w:t>
      </w:r>
    </w:p>
    <w:p w14:paraId="0A41A8A9" w14:textId="77777777" w:rsidR="00B51570" w:rsidRPr="00557E93" w:rsidRDefault="00B51570" w:rsidP="00B35B4B">
      <w:pPr>
        <w:rPr>
          <w:rFonts w:ascii="Helvetica" w:hAnsi="Helvetica"/>
        </w:rPr>
      </w:pPr>
    </w:p>
    <w:p w14:paraId="13F000C9" w14:textId="57870216" w:rsidR="00B51570" w:rsidRPr="00557E93" w:rsidRDefault="00B51570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>Spark currently pro</w:t>
      </w:r>
      <w:r w:rsidR="006A241B" w:rsidRPr="00557E93">
        <w:rPr>
          <w:rFonts w:ascii="Helvetica" w:hAnsi="Helvetica"/>
        </w:rPr>
        <w:t>vides a flag to persist via API</w:t>
      </w:r>
      <w:r w:rsidRPr="00557E93">
        <w:rPr>
          <w:rFonts w:ascii="Helvetica" w:hAnsi="Helvetica"/>
        </w:rPr>
        <w:t xml:space="preserve">, leaves the decision </w:t>
      </w:r>
      <w:r w:rsidR="006A241B" w:rsidRPr="00557E93">
        <w:rPr>
          <w:rFonts w:ascii="Helvetica" w:hAnsi="Helvetica"/>
        </w:rPr>
        <w:t>to user</w:t>
      </w:r>
      <w:r w:rsidRPr="00557E93">
        <w:rPr>
          <w:rFonts w:ascii="Helvetica" w:hAnsi="Helvetica"/>
        </w:rPr>
        <w:t>. But in future as scheduler know</w:t>
      </w:r>
      <w:r w:rsidR="006A241B" w:rsidRPr="00557E93">
        <w:rPr>
          <w:rFonts w:ascii="Helvetica" w:hAnsi="Helvetica"/>
        </w:rPr>
        <w:t xml:space="preserve"> </w:t>
      </w:r>
      <w:r w:rsidRPr="00557E93">
        <w:rPr>
          <w:rFonts w:ascii="Helvetica" w:hAnsi="Helvetica"/>
        </w:rPr>
        <w:t>size of RDD and how much time will it take to recalculate spark will provide automatic check po</w:t>
      </w:r>
      <w:r w:rsidR="006A241B" w:rsidRPr="00557E93">
        <w:rPr>
          <w:rFonts w:ascii="Helvetica" w:hAnsi="Helvetica"/>
        </w:rPr>
        <w:t>inting</w:t>
      </w:r>
      <w:r w:rsidRPr="00557E93">
        <w:rPr>
          <w:rFonts w:ascii="Helvetica" w:hAnsi="Helvetica"/>
        </w:rPr>
        <w:t xml:space="preserve">. </w:t>
      </w:r>
      <w:r w:rsidR="006A241B" w:rsidRPr="00557E93">
        <w:rPr>
          <w:rFonts w:ascii="Helvetica" w:hAnsi="Helvetica"/>
          <w:b/>
        </w:rPr>
        <w:t>Check pointing</w:t>
      </w:r>
      <w:r w:rsidRPr="00557E93">
        <w:rPr>
          <w:rFonts w:ascii="Helvetica" w:hAnsi="Helvetica"/>
        </w:rPr>
        <w:t xml:space="preserve"> is simpler than genera</w:t>
      </w:r>
      <w:r w:rsidR="006A241B" w:rsidRPr="00557E93">
        <w:rPr>
          <w:rFonts w:ascii="Helvetica" w:hAnsi="Helvetica"/>
        </w:rPr>
        <w:t xml:space="preserve">l shared memory because RDD in </w:t>
      </w:r>
      <w:r w:rsidRPr="00557E93">
        <w:rPr>
          <w:rFonts w:ascii="Helvetica" w:hAnsi="Helvetica"/>
        </w:rPr>
        <w:t xml:space="preserve">background will never application to slow down </w:t>
      </w:r>
    </w:p>
    <w:p w14:paraId="795AEAFE" w14:textId="77777777" w:rsidR="00B51570" w:rsidRPr="00557E93" w:rsidRDefault="00B51570" w:rsidP="00B35B4B">
      <w:pPr>
        <w:rPr>
          <w:rFonts w:ascii="Helvetica" w:hAnsi="Helvetica"/>
        </w:rPr>
      </w:pPr>
    </w:p>
    <w:p w14:paraId="2FF61985" w14:textId="691D469B" w:rsidR="00B51570" w:rsidRPr="00053E79" w:rsidRDefault="006A241B" w:rsidP="00557E93">
      <w:pPr>
        <w:pStyle w:val="ListParagraph"/>
        <w:numPr>
          <w:ilvl w:val="0"/>
          <w:numId w:val="10"/>
        </w:numPr>
        <w:rPr>
          <w:rFonts w:ascii="Helvetica" w:hAnsi="Helvetica"/>
          <w:b/>
          <w:sz w:val="28"/>
          <w:szCs w:val="28"/>
        </w:rPr>
      </w:pPr>
      <w:r w:rsidRPr="00053E79">
        <w:rPr>
          <w:rFonts w:ascii="Helvetica" w:hAnsi="Helvetica"/>
          <w:b/>
          <w:sz w:val="28"/>
          <w:szCs w:val="28"/>
        </w:rPr>
        <w:t>Evaluation:</w:t>
      </w:r>
      <w:r w:rsidR="00B51570" w:rsidRPr="00053E79">
        <w:rPr>
          <w:rFonts w:ascii="Helvetica" w:hAnsi="Helvetica"/>
          <w:b/>
          <w:sz w:val="28"/>
          <w:szCs w:val="28"/>
        </w:rPr>
        <w:t xml:space="preserve"> </w:t>
      </w:r>
    </w:p>
    <w:p w14:paraId="33F8CC80" w14:textId="77777777" w:rsidR="00053E79" w:rsidRDefault="00B51570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 xml:space="preserve"> </w:t>
      </w:r>
    </w:p>
    <w:p w14:paraId="0F3DD7EA" w14:textId="6ACA1833" w:rsidR="00B51570" w:rsidRPr="00557E93" w:rsidRDefault="00B51570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 xml:space="preserve">Spark Benchmarking provides fallowing </w:t>
      </w:r>
      <w:r w:rsidR="006A241B" w:rsidRPr="00557E93">
        <w:rPr>
          <w:rFonts w:ascii="Helvetica" w:hAnsi="Helvetica"/>
        </w:rPr>
        <w:t>data:</w:t>
      </w:r>
      <w:r w:rsidRPr="00557E93">
        <w:rPr>
          <w:rFonts w:ascii="Helvetica" w:hAnsi="Helvetica"/>
        </w:rPr>
        <w:t xml:space="preserve"> </w:t>
      </w:r>
    </w:p>
    <w:p w14:paraId="5290E241" w14:textId="1B277048" w:rsidR="00B51570" w:rsidRPr="00557E93" w:rsidRDefault="00B51570" w:rsidP="00B51570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57E93">
        <w:rPr>
          <w:rFonts w:ascii="Helvetica" w:hAnsi="Helvetica"/>
        </w:rPr>
        <w:t xml:space="preserve">Spark out </w:t>
      </w:r>
      <w:r w:rsidR="006A241B" w:rsidRPr="00557E93">
        <w:rPr>
          <w:rFonts w:ascii="Helvetica" w:hAnsi="Helvetica"/>
        </w:rPr>
        <w:t>performs Hadoop by 20 times fast</w:t>
      </w:r>
      <w:r w:rsidRPr="00557E93">
        <w:rPr>
          <w:rFonts w:ascii="Helvetica" w:hAnsi="Helvetica"/>
        </w:rPr>
        <w:t xml:space="preserve"> in iterative machine learning and graph applications. The speed comes from data stored in memory java objects.</w:t>
      </w:r>
    </w:p>
    <w:p w14:paraId="1B44C4F0" w14:textId="5A15DE03" w:rsidR="00B51570" w:rsidRPr="00557E93" w:rsidRDefault="00B51570" w:rsidP="00B51570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57E93">
        <w:rPr>
          <w:rFonts w:ascii="Helvetica" w:hAnsi="Helvetica"/>
        </w:rPr>
        <w:t xml:space="preserve">Applications developed by users scale well because analytics build by users report running on Hadoop </w:t>
      </w:r>
      <w:r w:rsidR="006A241B" w:rsidRPr="00557E93">
        <w:rPr>
          <w:rFonts w:ascii="Helvetica" w:hAnsi="Helvetica"/>
        </w:rPr>
        <w:t>speed up</w:t>
      </w:r>
      <w:r w:rsidRPr="00557E93">
        <w:rPr>
          <w:rFonts w:ascii="Helvetica" w:hAnsi="Helvetica"/>
        </w:rPr>
        <w:t xml:space="preserve"> by 40X</w:t>
      </w:r>
    </w:p>
    <w:p w14:paraId="3843DF30" w14:textId="7254E9D1" w:rsidR="00B51570" w:rsidRPr="00557E93" w:rsidRDefault="00B51570" w:rsidP="00B51570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57E93">
        <w:rPr>
          <w:rFonts w:ascii="Helvetica" w:hAnsi="Helvetica"/>
        </w:rPr>
        <w:t xml:space="preserve">Spark build RDD very quickly when failure by </w:t>
      </w:r>
      <w:r w:rsidR="006A241B" w:rsidRPr="00557E93">
        <w:rPr>
          <w:rFonts w:ascii="Helvetica" w:hAnsi="Helvetica"/>
        </w:rPr>
        <w:t>calculating</w:t>
      </w:r>
      <w:r w:rsidRPr="00557E93">
        <w:rPr>
          <w:rFonts w:ascii="Helvetica" w:hAnsi="Helvetica"/>
        </w:rPr>
        <w:t xml:space="preserve"> only lost partitions. </w:t>
      </w:r>
    </w:p>
    <w:p w14:paraId="1ED61087" w14:textId="6CF66842" w:rsidR="00B51570" w:rsidRPr="00557E93" w:rsidRDefault="00B51570" w:rsidP="00B51570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57E93">
        <w:rPr>
          <w:rFonts w:ascii="Helvetica" w:hAnsi="Helvetica"/>
        </w:rPr>
        <w:t xml:space="preserve">Spark used </w:t>
      </w:r>
      <w:r w:rsidR="006A241B" w:rsidRPr="00557E93">
        <w:rPr>
          <w:rFonts w:ascii="Helvetica" w:hAnsi="Helvetica"/>
        </w:rPr>
        <w:t xml:space="preserve">to query a 1 TB </w:t>
      </w:r>
      <w:r w:rsidR="007104BA" w:rsidRPr="00557E93">
        <w:rPr>
          <w:rFonts w:ascii="Helvetica" w:hAnsi="Helvetica"/>
        </w:rPr>
        <w:t xml:space="preserve">with speed of </w:t>
      </w:r>
      <w:r w:rsidRPr="00557E93">
        <w:rPr>
          <w:rFonts w:ascii="Helvetica" w:hAnsi="Helvetica"/>
        </w:rPr>
        <w:t xml:space="preserve">5.7 secs </w:t>
      </w:r>
    </w:p>
    <w:p w14:paraId="1544C797" w14:textId="77777777" w:rsidR="00B51570" w:rsidRPr="00557E93" w:rsidRDefault="00B51570" w:rsidP="00B35B4B">
      <w:pPr>
        <w:rPr>
          <w:rFonts w:ascii="Helvetica" w:hAnsi="Helvetica"/>
        </w:rPr>
      </w:pPr>
    </w:p>
    <w:p w14:paraId="0AA99658" w14:textId="26ADA9EC" w:rsidR="007A51FA" w:rsidRPr="00557E93" w:rsidRDefault="007A51FA" w:rsidP="00B35B4B">
      <w:pPr>
        <w:rPr>
          <w:rFonts w:ascii="Helvetica" w:hAnsi="Helvetica"/>
        </w:rPr>
      </w:pPr>
      <w:r w:rsidRPr="00557E93">
        <w:rPr>
          <w:rFonts w:ascii="Helvetica" w:hAnsi="Helvetica"/>
        </w:rPr>
        <w:t xml:space="preserve"> </w:t>
      </w:r>
      <w:r w:rsidR="00557E93">
        <w:rPr>
          <w:rFonts w:ascii="Helvetica" w:hAnsi="Helvetica"/>
        </w:rPr>
        <w:t>Examples</w:t>
      </w:r>
      <w:r w:rsidR="00FE2128" w:rsidRPr="00557E93">
        <w:rPr>
          <w:rFonts w:ascii="Helvetica" w:hAnsi="Helvetica"/>
        </w:rPr>
        <w:t xml:space="preserve">: </w:t>
      </w:r>
      <w:proofErr w:type="spellStart"/>
      <w:r w:rsidR="00FE2128" w:rsidRPr="00557E93">
        <w:rPr>
          <w:rFonts w:ascii="Helvetica" w:hAnsi="Helvetica"/>
        </w:rPr>
        <w:t>Conviva</w:t>
      </w:r>
      <w:proofErr w:type="spellEnd"/>
      <w:r w:rsidR="00FE2128" w:rsidRPr="00557E93">
        <w:rPr>
          <w:rFonts w:ascii="Helvetica" w:hAnsi="Helvetica"/>
        </w:rPr>
        <w:t xml:space="preserve"> </w:t>
      </w:r>
      <w:proofErr w:type="spellStart"/>
      <w:r w:rsidR="00FE2128" w:rsidRPr="00557E93">
        <w:rPr>
          <w:rFonts w:ascii="Helvetica" w:hAnsi="Helvetica"/>
        </w:rPr>
        <w:t>Inc</w:t>
      </w:r>
      <w:proofErr w:type="spellEnd"/>
      <w:r w:rsidR="00FE2128" w:rsidRPr="00557E93">
        <w:rPr>
          <w:rFonts w:ascii="Helvetica" w:hAnsi="Helvetica"/>
        </w:rPr>
        <w:t xml:space="preserve">, a </w:t>
      </w:r>
      <w:r w:rsidR="003A33C3" w:rsidRPr="00557E93">
        <w:rPr>
          <w:rFonts w:ascii="Helvetica" w:hAnsi="Helvetica"/>
        </w:rPr>
        <w:t xml:space="preserve">video distribution company, used </w:t>
      </w:r>
      <w:r w:rsidR="00773E35">
        <w:rPr>
          <w:rFonts w:ascii="Helvetica" w:hAnsi="Helvetica"/>
        </w:rPr>
        <w:t xml:space="preserve">Spark to </w:t>
      </w:r>
      <w:proofErr w:type="gramStart"/>
      <w:r w:rsidR="00773E35">
        <w:rPr>
          <w:rFonts w:ascii="Helvetica" w:hAnsi="Helvetica"/>
        </w:rPr>
        <w:t>accelerate  a</w:t>
      </w:r>
      <w:proofErr w:type="gramEnd"/>
      <w:r w:rsidR="00773E35">
        <w:rPr>
          <w:rFonts w:ascii="Helvetica" w:hAnsi="Helvetica"/>
        </w:rPr>
        <w:t xml:space="preserve"> number of</w:t>
      </w:r>
      <w:r w:rsidR="003A33C3" w:rsidRPr="00557E93">
        <w:rPr>
          <w:rFonts w:ascii="Helvetica" w:hAnsi="Helvetica"/>
        </w:rPr>
        <w:t xml:space="preserve"> data analytics reports that previously ran over Hadoop. By implementing queries in spark this company was able to speed up the report by 40X. </w:t>
      </w:r>
    </w:p>
    <w:p w14:paraId="26F96112" w14:textId="77777777" w:rsidR="007A51FA" w:rsidRPr="00557E93" w:rsidRDefault="007A51FA" w:rsidP="00B35B4B">
      <w:pPr>
        <w:rPr>
          <w:rFonts w:ascii="Helvetica" w:hAnsi="Helvetica"/>
        </w:rPr>
      </w:pPr>
    </w:p>
    <w:p w14:paraId="534127ED" w14:textId="77777777" w:rsidR="00504B25" w:rsidRDefault="00504B25" w:rsidP="00B35B4B"/>
    <w:p w14:paraId="05A5A1D1" w14:textId="77777777" w:rsidR="00504B25" w:rsidRDefault="00504B25" w:rsidP="00B35B4B"/>
    <w:p w14:paraId="3E3D85EC" w14:textId="77777777" w:rsidR="00504B25" w:rsidRDefault="00504B25" w:rsidP="00B35B4B"/>
    <w:sectPr w:rsidR="00504B25" w:rsidSect="007E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6776"/>
    <w:multiLevelType w:val="hybridMultilevel"/>
    <w:tmpl w:val="D03C1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D4C47"/>
    <w:multiLevelType w:val="hybridMultilevel"/>
    <w:tmpl w:val="CF66F7AC"/>
    <w:lvl w:ilvl="0" w:tplc="51A20C7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70459"/>
    <w:multiLevelType w:val="hybridMultilevel"/>
    <w:tmpl w:val="D39CBC22"/>
    <w:lvl w:ilvl="0" w:tplc="0409000F">
      <w:start w:val="1"/>
      <w:numFmt w:val="decimal"/>
      <w:lvlText w:val="%1."/>
      <w:lvlJc w:val="left"/>
      <w:pPr>
        <w:ind w:left="1497" w:hanging="360"/>
      </w:p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3">
    <w:nsid w:val="28103994"/>
    <w:multiLevelType w:val="hybridMultilevel"/>
    <w:tmpl w:val="2E4E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04E34"/>
    <w:multiLevelType w:val="hybridMultilevel"/>
    <w:tmpl w:val="86502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37F0A"/>
    <w:multiLevelType w:val="hybridMultilevel"/>
    <w:tmpl w:val="D984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3705C"/>
    <w:multiLevelType w:val="hybridMultilevel"/>
    <w:tmpl w:val="A90A6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6B7115"/>
    <w:multiLevelType w:val="hybridMultilevel"/>
    <w:tmpl w:val="0CE4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3353A"/>
    <w:multiLevelType w:val="hybridMultilevel"/>
    <w:tmpl w:val="7352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B083C"/>
    <w:multiLevelType w:val="hybridMultilevel"/>
    <w:tmpl w:val="0F42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13377"/>
    <w:multiLevelType w:val="hybridMultilevel"/>
    <w:tmpl w:val="2802561A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>
    <w:nsid w:val="70F7783A"/>
    <w:multiLevelType w:val="hybridMultilevel"/>
    <w:tmpl w:val="16D0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C291B"/>
    <w:multiLevelType w:val="hybridMultilevel"/>
    <w:tmpl w:val="A5FC4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4B"/>
    <w:rsid w:val="00032D8B"/>
    <w:rsid w:val="00053E79"/>
    <w:rsid w:val="00054751"/>
    <w:rsid w:val="000702F9"/>
    <w:rsid w:val="000B1306"/>
    <w:rsid w:val="000E4666"/>
    <w:rsid w:val="000F4C3A"/>
    <w:rsid w:val="001503FC"/>
    <w:rsid w:val="001C3EBE"/>
    <w:rsid w:val="0027136F"/>
    <w:rsid w:val="002754E8"/>
    <w:rsid w:val="002C5851"/>
    <w:rsid w:val="002D1943"/>
    <w:rsid w:val="002E7D3B"/>
    <w:rsid w:val="0032275D"/>
    <w:rsid w:val="00323718"/>
    <w:rsid w:val="00323AD7"/>
    <w:rsid w:val="0038019A"/>
    <w:rsid w:val="00385DB4"/>
    <w:rsid w:val="003A33C3"/>
    <w:rsid w:val="003D72CA"/>
    <w:rsid w:val="003F7B75"/>
    <w:rsid w:val="00425278"/>
    <w:rsid w:val="0045186E"/>
    <w:rsid w:val="0046695C"/>
    <w:rsid w:val="004B6774"/>
    <w:rsid w:val="004E7B0C"/>
    <w:rsid w:val="00504B25"/>
    <w:rsid w:val="00557E93"/>
    <w:rsid w:val="00574D9D"/>
    <w:rsid w:val="005D0EA1"/>
    <w:rsid w:val="0068183E"/>
    <w:rsid w:val="006A241B"/>
    <w:rsid w:val="00702315"/>
    <w:rsid w:val="007028D9"/>
    <w:rsid w:val="007104BA"/>
    <w:rsid w:val="0071405B"/>
    <w:rsid w:val="00773E35"/>
    <w:rsid w:val="007A15F9"/>
    <w:rsid w:val="007A51FA"/>
    <w:rsid w:val="007C6760"/>
    <w:rsid w:val="007E1AF0"/>
    <w:rsid w:val="007E4379"/>
    <w:rsid w:val="0081073A"/>
    <w:rsid w:val="00864C02"/>
    <w:rsid w:val="008661B4"/>
    <w:rsid w:val="00873558"/>
    <w:rsid w:val="00894182"/>
    <w:rsid w:val="0089710A"/>
    <w:rsid w:val="00905F30"/>
    <w:rsid w:val="00950004"/>
    <w:rsid w:val="009621AD"/>
    <w:rsid w:val="009915FB"/>
    <w:rsid w:val="009E7137"/>
    <w:rsid w:val="009E761D"/>
    <w:rsid w:val="00A30D9B"/>
    <w:rsid w:val="00A62904"/>
    <w:rsid w:val="00B35B4B"/>
    <w:rsid w:val="00B51570"/>
    <w:rsid w:val="00BA7044"/>
    <w:rsid w:val="00BA76F0"/>
    <w:rsid w:val="00BD7319"/>
    <w:rsid w:val="00BE5BB6"/>
    <w:rsid w:val="00BF1F4C"/>
    <w:rsid w:val="00C6375E"/>
    <w:rsid w:val="00C678C0"/>
    <w:rsid w:val="00C74FC1"/>
    <w:rsid w:val="00C91C91"/>
    <w:rsid w:val="00CB47F9"/>
    <w:rsid w:val="00D515DE"/>
    <w:rsid w:val="00D775B8"/>
    <w:rsid w:val="00DA69FD"/>
    <w:rsid w:val="00DF12C4"/>
    <w:rsid w:val="00DF2318"/>
    <w:rsid w:val="00E11E02"/>
    <w:rsid w:val="00E504A7"/>
    <w:rsid w:val="00E51184"/>
    <w:rsid w:val="00EA2E24"/>
    <w:rsid w:val="00EE03E4"/>
    <w:rsid w:val="00F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21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61D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7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41E302-163C-9B49-8446-F10270E93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1462</Words>
  <Characters>8339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Kunaparaju</dc:creator>
  <cp:keywords/>
  <dc:description/>
  <cp:lastModifiedBy>Jyothi Kunaparaju</cp:lastModifiedBy>
  <cp:revision>2</cp:revision>
  <dcterms:created xsi:type="dcterms:W3CDTF">2016-09-16T17:50:00Z</dcterms:created>
  <dcterms:modified xsi:type="dcterms:W3CDTF">2016-09-16T17:50:00Z</dcterms:modified>
</cp:coreProperties>
</file>